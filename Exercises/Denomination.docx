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59102" w14:textId="77777777" w:rsidR="00560C35" w:rsidRDefault="00560C35" w:rsidP="00D85E18">
      <w:pPr>
        <w:jc w:val="both"/>
        <w:rPr>
          <w:rFonts w:ascii="Century Gothic" w:hAnsi="Century Gothic"/>
          <w:b/>
        </w:rPr>
      </w:pPr>
    </w:p>
    <w:p w14:paraId="7878EED6" w14:textId="30FCDB03" w:rsidR="00D85E18" w:rsidRPr="0087750E" w:rsidRDefault="0087750E" w:rsidP="00D85E18"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Topic Title: </w:t>
      </w:r>
      <w:r w:rsidR="00FD103F">
        <w:rPr>
          <w:rFonts w:ascii="Century Gothic" w:hAnsi="Century Gothic"/>
        </w:rPr>
        <w:t>Denomination of Notes</w:t>
      </w:r>
    </w:p>
    <w:p w14:paraId="526F8446" w14:textId="77777777" w:rsidR="0087750E" w:rsidRPr="0087750E" w:rsidRDefault="0087750E" w:rsidP="00D85E18">
      <w:pPr>
        <w:jc w:val="both"/>
        <w:rPr>
          <w:rFonts w:ascii="Century Gothic" w:hAnsi="Century Gothic"/>
          <w:b/>
        </w:rPr>
      </w:pPr>
    </w:p>
    <w:p w14:paraId="1B324713" w14:textId="77777777" w:rsidR="00962FEC" w:rsidRPr="00962FEC" w:rsidRDefault="00560C35" w:rsidP="00D85E18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Screenshots:</w:t>
      </w:r>
    </w:p>
    <w:p w14:paraId="72DD6EFA" w14:textId="352DEA35" w:rsidR="00962FEC" w:rsidRDefault="00FD103F" w:rsidP="00D85E18">
      <w:pPr>
        <w:jc w:val="both"/>
        <w:rPr>
          <w:rFonts w:ascii="Century Gothic" w:hAnsi="Century Gothic"/>
        </w:rPr>
      </w:pPr>
      <w:r>
        <w:rPr>
          <w:noProof/>
          <w:lang w:val="en-SG" w:eastAsia="en-SG"/>
        </w:rPr>
        <w:drawing>
          <wp:inline distT="0" distB="0" distL="0" distR="0" wp14:anchorId="3801D4F7" wp14:editId="1E505A46">
            <wp:extent cx="5733415" cy="32232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CC59" w14:textId="4109ED5E" w:rsidR="00383227" w:rsidRPr="00383227" w:rsidRDefault="00383227" w:rsidP="00D85E18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Figure 1. The above screenshot shows the bill breakdown with an input of 5869.</w:t>
      </w:r>
    </w:p>
    <w:p w14:paraId="09C24CA6" w14:textId="11A573A2" w:rsidR="00FD103F" w:rsidRPr="00FD103F" w:rsidRDefault="00FD103F" w:rsidP="00D85E18">
      <w:pPr>
        <w:jc w:val="both"/>
        <w:rPr>
          <w:rFonts w:ascii="Century Gothic" w:hAnsi="Century Gothic"/>
          <w:b/>
        </w:rPr>
      </w:pPr>
    </w:p>
    <w:p w14:paraId="2C470D4C" w14:textId="1DBDB29C" w:rsidR="00FD103F" w:rsidRDefault="00FD103F" w:rsidP="00D85E18">
      <w:pPr>
        <w:jc w:val="both"/>
        <w:rPr>
          <w:rFonts w:ascii="Century Gothic" w:hAnsi="Century Gothic"/>
        </w:rPr>
      </w:pPr>
      <w:r>
        <w:rPr>
          <w:noProof/>
          <w:lang w:val="en-SG" w:eastAsia="en-SG"/>
        </w:rPr>
        <w:drawing>
          <wp:inline distT="0" distB="0" distL="0" distR="0" wp14:anchorId="1179C738" wp14:editId="69FFA15E">
            <wp:extent cx="5733415" cy="32232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BA58" w14:textId="40A0D065" w:rsidR="00383227" w:rsidRPr="00383227" w:rsidRDefault="00383227" w:rsidP="00383227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Figure 1. The above screenshot shows the bill</w:t>
      </w:r>
      <w:r>
        <w:rPr>
          <w:rFonts w:ascii="Century Gothic" w:hAnsi="Century Gothic"/>
          <w:sz w:val="20"/>
        </w:rPr>
        <w:t xml:space="preserve"> breakdown with an input of 1886</w:t>
      </w:r>
      <w:bookmarkStart w:id="0" w:name="_GoBack"/>
      <w:bookmarkEnd w:id="0"/>
      <w:r>
        <w:rPr>
          <w:rFonts w:ascii="Century Gothic" w:hAnsi="Century Gothic"/>
          <w:sz w:val="20"/>
        </w:rPr>
        <w:t>.</w:t>
      </w:r>
    </w:p>
    <w:p w14:paraId="33F76D2C" w14:textId="77777777" w:rsidR="00560C35" w:rsidRDefault="00560C35" w:rsidP="00560C35">
      <w:pPr>
        <w:jc w:val="both"/>
        <w:rPr>
          <w:rFonts w:ascii="Century Gothic" w:hAnsi="Century Gothic"/>
        </w:rPr>
      </w:pPr>
    </w:p>
    <w:p w14:paraId="362410AB" w14:textId="77777777" w:rsidR="00560C35" w:rsidRDefault="00560C35" w:rsidP="00560C35">
      <w:pPr>
        <w:jc w:val="both"/>
        <w:rPr>
          <w:rFonts w:ascii="Century Gothic" w:hAnsi="Century Gothic"/>
        </w:rPr>
      </w:pPr>
    </w:p>
    <w:p w14:paraId="20A0483D" w14:textId="77777777" w:rsidR="00560C35" w:rsidRDefault="00560C35" w:rsidP="00560C35">
      <w:pPr>
        <w:jc w:val="both"/>
        <w:rPr>
          <w:rFonts w:ascii="Century Gothic" w:hAnsi="Century Gothic"/>
        </w:rPr>
      </w:pPr>
    </w:p>
    <w:p w14:paraId="40001704" w14:textId="77777777" w:rsidR="00560C35" w:rsidRDefault="00560C35" w:rsidP="00560C35">
      <w:pPr>
        <w:jc w:val="both"/>
        <w:rPr>
          <w:rFonts w:ascii="Century Gothic" w:hAnsi="Century Gothic"/>
        </w:rPr>
      </w:pPr>
    </w:p>
    <w:p w14:paraId="5E7FB989" w14:textId="77777777" w:rsidR="00560C35" w:rsidRDefault="00560C35" w:rsidP="00560C35">
      <w:pPr>
        <w:jc w:val="both"/>
        <w:rPr>
          <w:rFonts w:ascii="Century Gothic" w:hAnsi="Century Gothic"/>
        </w:rPr>
      </w:pPr>
    </w:p>
    <w:p w14:paraId="64FDA8BD" w14:textId="77777777" w:rsidR="00560C35" w:rsidRDefault="00560C35" w:rsidP="00560C35">
      <w:pPr>
        <w:jc w:val="both"/>
        <w:rPr>
          <w:rFonts w:ascii="Century Gothic" w:hAnsi="Century Gothic"/>
        </w:rPr>
      </w:pPr>
    </w:p>
    <w:p w14:paraId="723F510B" w14:textId="77777777" w:rsidR="0087750E" w:rsidRPr="0087750E" w:rsidRDefault="00962FEC" w:rsidP="00560C35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021512E7" w14:textId="77777777" w:rsidR="004A3D9C" w:rsidRPr="0045437B" w:rsidRDefault="00560C35" w:rsidP="009F061A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Codes</w:t>
      </w:r>
      <w:r w:rsidR="002943C3" w:rsidRPr="0045437B">
        <w:rPr>
          <w:rFonts w:ascii="Century Gothic" w:hAnsi="Century Gothic"/>
          <w:b/>
        </w:rPr>
        <w:t>:</w:t>
      </w:r>
    </w:p>
    <w:p w14:paraId="4F04E80D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>/**</w:t>
      </w:r>
    </w:p>
    <w:p w14:paraId="0A471CBC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 xml:space="preserve"> * </w:t>
      </w:r>
      <w:proofErr w:type="gramStart"/>
      <w:r w:rsidRPr="00FD103F">
        <w:rPr>
          <w:rFonts w:ascii="Century Gothic" w:hAnsi="Century Gothic"/>
          <w:sz w:val="28"/>
        </w:rPr>
        <w:t>@(</w:t>
      </w:r>
      <w:proofErr w:type="gramEnd"/>
      <w:r w:rsidRPr="00FD103F">
        <w:rPr>
          <w:rFonts w:ascii="Century Gothic" w:hAnsi="Century Gothic"/>
          <w:sz w:val="28"/>
        </w:rPr>
        <w:t>#)Denomination.java</w:t>
      </w:r>
    </w:p>
    <w:p w14:paraId="6525FBE3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 xml:space="preserve"> *</w:t>
      </w:r>
    </w:p>
    <w:p w14:paraId="7D3D1804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 xml:space="preserve"> *</w:t>
      </w:r>
    </w:p>
    <w:p w14:paraId="2BCF4884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 xml:space="preserve"> * @Mark Jayson M. Aguda </w:t>
      </w:r>
    </w:p>
    <w:p w14:paraId="4A1DBB8E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 xml:space="preserve"> * @version 1.00 2021/10/17</w:t>
      </w:r>
    </w:p>
    <w:p w14:paraId="71B11AFD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 xml:space="preserve"> */</w:t>
      </w:r>
    </w:p>
    <w:p w14:paraId="32654509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</w:p>
    <w:p w14:paraId="72163E1D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 xml:space="preserve">import </w:t>
      </w:r>
      <w:proofErr w:type="spellStart"/>
      <w:r w:rsidRPr="00FD103F">
        <w:rPr>
          <w:rFonts w:ascii="Century Gothic" w:hAnsi="Century Gothic"/>
          <w:sz w:val="28"/>
        </w:rPr>
        <w:t>java.util</w:t>
      </w:r>
      <w:proofErr w:type="spellEnd"/>
      <w:r w:rsidRPr="00FD103F">
        <w:rPr>
          <w:rFonts w:ascii="Century Gothic" w:hAnsi="Century Gothic"/>
          <w:sz w:val="28"/>
        </w:rPr>
        <w:t>.*;</w:t>
      </w:r>
    </w:p>
    <w:p w14:paraId="5A59C230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</w:p>
    <w:p w14:paraId="407B9BC1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>public class Denomination {</w:t>
      </w:r>
    </w:p>
    <w:p w14:paraId="61131FAA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 xml:space="preserve">    public static void main(</w:t>
      </w:r>
      <w:proofErr w:type="gramStart"/>
      <w:r w:rsidRPr="00FD103F">
        <w:rPr>
          <w:rFonts w:ascii="Century Gothic" w:hAnsi="Century Gothic"/>
          <w:sz w:val="28"/>
        </w:rPr>
        <w:t>String[</w:t>
      </w:r>
      <w:proofErr w:type="gramEnd"/>
      <w:r w:rsidRPr="00FD103F">
        <w:rPr>
          <w:rFonts w:ascii="Century Gothic" w:hAnsi="Century Gothic"/>
          <w:sz w:val="28"/>
        </w:rPr>
        <w:t xml:space="preserve">] </w:t>
      </w:r>
      <w:proofErr w:type="spellStart"/>
      <w:r w:rsidRPr="00FD103F">
        <w:rPr>
          <w:rFonts w:ascii="Century Gothic" w:hAnsi="Century Gothic"/>
          <w:sz w:val="28"/>
        </w:rPr>
        <w:t>args</w:t>
      </w:r>
      <w:proofErr w:type="spellEnd"/>
      <w:r w:rsidRPr="00FD103F">
        <w:rPr>
          <w:rFonts w:ascii="Century Gothic" w:hAnsi="Century Gothic"/>
          <w:sz w:val="28"/>
        </w:rPr>
        <w:t>) {</w:t>
      </w:r>
    </w:p>
    <w:p w14:paraId="35B2B3D2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 xml:space="preserve">    </w:t>
      </w:r>
      <w:r w:rsidRPr="00FD103F">
        <w:rPr>
          <w:rFonts w:ascii="Century Gothic" w:hAnsi="Century Gothic"/>
          <w:sz w:val="28"/>
        </w:rPr>
        <w:tab/>
      </w:r>
      <w:proofErr w:type="spellStart"/>
      <w:r w:rsidRPr="00FD103F">
        <w:rPr>
          <w:rFonts w:ascii="Century Gothic" w:hAnsi="Century Gothic"/>
          <w:sz w:val="28"/>
        </w:rPr>
        <w:t>int</w:t>
      </w:r>
      <w:proofErr w:type="spellEnd"/>
      <w:r w:rsidRPr="00FD103F">
        <w:rPr>
          <w:rFonts w:ascii="Century Gothic" w:hAnsi="Century Gothic"/>
          <w:sz w:val="28"/>
        </w:rPr>
        <w:t xml:space="preserve"> money = 0, N1k, N500, N200, N100, N50, N20, N10, N5; //declaration of variables</w:t>
      </w:r>
    </w:p>
    <w:p w14:paraId="23A94AD2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 xml:space="preserve">Scanner </w:t>
      </w:r>
      <w:proofErr w:type="spellStart"/>
      <w:r w:rsidRPr="00FD103F">
        <w:rPr>
          <w:rFonts w:ascii="Century Gothic" w:hAnsi="Century Gothic"/>
          <w:sz w:val="28"/>
        </w:rPr>
        <w:t>keyb</w:t>
      </w:r>
      <w:proofErr w:type="spellEnd"/>
      <w:r w:rsidRPr="00FD103F">
        <w:rPr>
          <w:rFonts w:ascii="Century Gothic" w:hAnsi="Century Gothic"/>
          <w:sz w:val="28"/>
        </w:rPr>
        <w:t xml:space="preserve"> = new Scanner(System.in); //copying class Scanner to </w:t>
      </w:r>
      <w:proofErr w:type="spellStart"/>
      <w:r w:rsidRPr="00FD103F">
        <w:rPr>
          <w:rFonts w:ascii="Century Gothic" w:hAnsi="Century Gothic"/>
          <w:sz w:val="28"/>
        </w:rPr>
        <w:t>keyb</w:t>
      </w:r>
      <w:proofErr w:type="spellEnd"/>
    </w:p>
    <w:p w14:paraId="30A8115D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</w:r>
      <w:proofErr w:type="spellStart"/>
      <w:r w:rsidRPr="00FD103F">
        <w:rPr>
          <w:rFonts w:ascii="Century Gothic" w:hAnsi="Century Gothic"/>
          <w:sz w:val="28"/>
        </w:rPr>
        <w:t>System.out.print</w:t>
      </w:r>
      <w:proofErr w:type="spellEnd"/>
      <w:r w:rsidRPr="00FD103F">
        <w:rPr>
          <w:rFonts w:ascii="Century Gothic" w:hAnsi="Century Gothic"/>
          <w:sz w:val="28"/>
        </w:rPr>
        <w:t xml:space="preserve">("Enter amount of </w:t>
      </w:r>
      <w:proofErr w:type="gramStart"/>
      <w:r w:rsidRPr="00FD103F">
        <w:rPr>
          <w:rFonts w:ascii="Century Gothic" w:hAnsi="Century Gothic"/>
          <w:sz w:val="28"/>
        </w:rPr>
        <w:t>Money :</w:t>
      </w:r>
      <w:proofErr w:type="gramEnd"/>
      <w:r w:rsidRPr="00FD103F">
        <w:rPr>
          <w:rFonts w:ascii="Century Gothic" w:hAnsi="Century Gothic"/>
          <w:sz w:val="28"/>
        </w:rPr>
        <w:t xml:space="preserve"> "); </w:t>
      </w:r>
    </w:p>
    <w:p w14:paraId="3AAEE3AB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 xml:space="preserve">money = </w:t>
      </w:r>
      <w:proofErr w:type="spellStart"/>
      <w:proofErr w:type="gramStart"/>
      <w:r w:rsidRPr="00FD103F">
        <w:rPr>
          <w:rFonts w:ascii="Century Gothic" w:hAnsi="Century Gothic"/>
          <w:sz w:val="28"/>
        </w:rPr>
        <w:t>keyb.nextInt</w:t>
      </w:r>
      <w:proofErr w:type="spellEnd"/>
      <w:proofErr w:type="gramEnd"/>
      <w:r w:rsidRPr="00FD103F">
        <w:rPr>
          <w:rFonts w:ascii="Century Gothic" w:hAnsi="Century Gothic"/>
          <w:sz w:val="28"/>
        </w:rPr>
        <w:t>(); //Store input from user</w:t>
      </w:r>
    </w:p>
    <w:p w14:paraId="6260EA84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</w:r>
    </w:p>
    <w:p w14:paraId="3B11AA29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N1k = money / 1000; //process</w:t>
      </w:r>
    </w:p>
    <w:p w14:paraId="2FB9C96D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money %= 1000;</w:t>
      </w:r>
    </w:p>
    <w:p w14:paraId="05712EF9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N500 = money / 500;</w:t>
      </w:r>
    </w:p>
    <w:p w14:paraId="6223A7CC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money %= 500;</w:t>
      </w:r>
    </w:p>
    <w:p w14:paraId="0CE936CC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N200 = money / 200;</w:t>
      </w:r>
    </w:p>
    <w:p w14:paraId="69E7E2FC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money %= 200;</w:t>
      </w:r>
    </w:p>
    <w:p w14:paraId="7FFBC432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N100 = money / 100;</w:t>
      </w:r>
    </w:p>
    <w:p w14:paraId="78A2AC85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money %= 100;</w:t>
      </w:r>
    </w:p>
    <w:p w14:paraId="13C15BFC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N50 = money / 50;</w:t>
      </w:r>
    </w:p>
    <w:p w14:paraId="7BF29B26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money %= 50;</w:t>
      </w:r>
    </w:p>
    <w:p w14:paraId="25370162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N20 = money / 20;</w:t>
      </w:r>
    </w:p>
    <w:p w14:paraId="4A3CDAC0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money %= 20;</w:t>
      </w:r>
    </w:p>
    <w:p w14:paraId="1BA0E2E6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N10 = money / 10;</w:t>
      </w:r>
    </w:p>
    <w:p w14:paraId="062D61A8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money %= 10;</w:t>
      </w:r>
    </w:p>
    <w:p w14:paraId="1608242E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lastRenderedPageBreak/>
        <w:tab/>
      </w:r>
      <w:r w:rsidRPr="00FD103F">
        <w:rPr>
          <w:rFonts w:ascii="Century Gothic" w:hAnsi="Century Gothic"/>
          <w:sz w:val="28"/>
        </w:rPr>
        <w:tab/>
        <w:t>N5 = money / 5;</w:t>
      </w:r>
    </w:p>
    <w:p w14:paraId="5160AA63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  <w:t>money %= 5;</w:t>
      </w:r>
    </w:p>
    <w:p w14:paraId="04758238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</w:r>
    </w:p>
    <w:p w14:paraId="2B114130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</w:r>
      <w:proofErr w:type="spellStart"/>
      <w:r w:rsidRPr="00FD103F">
        <w:rPr>
          <w:rFonts w:ascii="Century Gothic" w:hAnsi="Century Gothic"/>
          <w:sz w:val="28"/>
        </w:rPr>
        <w:t>System.out.println</w:t>
      </w:r>
      <w:proofErr w:type="spellEnd"/>
      <w:r w:rsidRPr="00FD103F">
        <w:rPr>
          <w:rFonts w:ascii="Century Gothic" w:hAnsi="Century Gothic"/>
          <w:sz w:val="28"/>
        </w:rPr>
        <w:t>("1000\t:\t" + N1k); //output</w:t>
      </w:r>
    </w:p>
    <w:p w14:paraId="4FFE93AC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</w:r>
      <w:proofErr w:type="spellStart"/>
      <w:r w:rsidRPr="00FD103F">
        <w:rPr>
          <w:rFonts w:ascii="Century Gothic" w:hAnsi="Century Gothic"/>
          <w:sz w:val="28"/>
        </w:rPr>
        <w:t>System.out.println</w:t>
      </w:r>
      <w:proofErr w:type="spellEnd"/>
      <w:r w:rsidRPr="00FD103F">
        <w:rPr>
          <w:rFonts w:ascii="Century Gothic" w:hAnsi="Century Gothic"/>
          <w:sz w:val="28"/>
        </w:rPr>
        <w:t>(" 500\t:\t" + N500);</w:t>
      </w:r>
    </w:p>
    <w:p w14:paraId="74740107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</w:r>
      <w:proofErr w:type="spellStart"/>
      <w:r w:rsidRPr="00FD103F">
        <w:rPr>
          <w:rFonts w:ascii="Century Gothic" w:hAnsi="Century Gothic"/>
          <w:sz w:val="28"/>
        </w:rPr>
        <w:t>System.out.println</w:t>
      </w:r>
      <w:proofErr w:type="spellEnd"/>
      <w:r w:rsidRPr="00FD103F">
        <w:rPr>
          <w:rFonts w:ascii="Century Gothic" w:hAnsi="Century Gothic"/>
          <w:sz w:val="28"/>
        </w:rPr>
        <w:t>(" 200\t:\t" + N200);</w:t>
      </w:r>
    </w:p>
    <w:p w14:paraId="215857B1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</w:r>
      <w:proofErr w:type="spellStart"/>
      <w:r w:rsidRPr="00FD103F">
        <w:rPr>
          <w:rFonts w:ascii="Century Gothic" w:hAnsi="Century Gothic"/>
          <w:sz w:val="28"/>
        </w:rPr>
        <w:t>System.out.println</w:t>
      </w:r>
      <w:proofErr w:type="spellEnd"/>
      <w:r w:rsidRPr="00FD103F">
        <w:rPr>
          <w:rFonts w:ascii="Century Gothic" w:hAnsi="Century Gothic"/>
          <w:sz w:val="28"/>
        </w:rPr>
        <w:t>(" 100\t:\t" + N100);</w:t>
      </w:r>
    </w:p>
    <w:p w14:paraId="5528D560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</w:r>
      <w:proofErr w:type="spellStart"/>
      <w:r w:rsidRPr="00FD103F">
        <w:rPr>
          <w:rFonts w:ascii="Century Gothic" w:hAnsi="Century Gothic"/>
          <w:sz w:val="28"/>
        </w:rPr>
        <w:t>System.out.println</w:t>
      </w:r>
      <w:proofErr w:type="spellEnd"/>
      <w:r w:rsidRPr="00FD103F">
        <w:rPr>
          <w:rFonts w:ascii="Century Gothic" w:hAnsi="Century Gothic"/>
          <w:sz w:val="28"/>
        </w:rPr>
        <w:t>(</w:t>
      </w:r>
      <w:proofErr w:type="gramStart"/>
      <w:r w:rsidRPr="00FD103F">
        <w:rPr>
          <w:rFonts w:ascii="Century Gothic" w:hAnsi="Century Gothic"/>
          <w:sz w:val="28"/>
        </w:rPr>
        <w:t>"  50</w:t>
      </w:r>
      <w:proofErr w:type="gramEnd"/>
      <w:r w:rsidRPr="00FD103F">
        <w:rPr>
          <w:rFonts w:ascii="Century Gothic" w:hAnsi="Century Gothic"/>
          <w:sz w:val="28"/>
        </w:rPr>
        <w:t>\t:\t" + N50);</w:t>
      </w:r>
    </w:p>
    <w:p w14:paraId="1A8EA6EF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</w:r>
      <w:proofErr w:type="spellStart"/>
      <w:r w:rsidRPr="00FD103F">
        <w:rPr>
          <w:rFonts w:ascii="Century Gothic" w:hAnsi="Century Gothic"/>
          <w:sz w:val="28"/>
        </w:rPr>
        <w:t>System.out.println</w:t>
      </w:r>
      <w:proofErr w:type="spellEnd"/>
      <w:r w:rsidRPr="00FD103F">
        <w:rPr>
          <w:rFonts w:ascii="Century Gothic" w:hAnsi="Century Gothic"/>
          <w:sz w:val="28"/>
        </w:rPr>
        <w:t>(</w:t>
      </w:r>
      <w:proofErr w:type="gramStart"/>
      <w:r w:rsidRPr="00FD103F">
        <w:rPr>
          <w:rFonts w:ascii="Century Gothic" w:hAnsi="Century Gothic"/>
          <w:sz w:val="28"/>
        </w:rPr>
        <w:t>"  20</w:t>
      </w:r>
      <w:proofErr w:type="gramEnd"/>
      <w:r w:rsidRPr="00FD103F">
        <w:rPr>
          <w:rFonts w:ascii="Century Gothic" w:hAnsi="Century Gothic"/>
          <w:sz w:val="28"/>
        </w:rPr>
        <w:t>\t:\t" + N20);</w:t>
      </w:r>
    </w:p>
    <w:p w14:paraId="6DA6D73E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</w:r>
      <w:proofErr w:type="spellStart"/>
      <w:r w:rsidRPr="00FD103F">
        <w:rPr>
          <w:rFonts w:ascii="Century Gothic" w:hAnsi="Century Gothic"/>
          <w:sz w:val="28"/>
        </w:rPr>
        <w:t>System.out.println</w:t>
      </w:r>
      <w:proofErr w:type="spellEnd"/>
      <w:r w:rsidRPr="00FD103F">
        <w:rPr>
          <w:rFonts w:ascii="Century Gothic" w:hAnsi="Century Gothic"/>
          <w:sz w:val="28"/>
        </w:rPr>
        <w:t>(</w:t>
      </w:r>
      <w:proofErr w:type="gramStart"/>
      <w:r w:rsidRPr="00FD103F">
        <w:rPr>
          <w:rFonts w:ascii="Century Gothic" w:hAnsi="Century Gothic"/>
          <w:sz w:val="28"/>
        </w:rPr>
        <w:t>"  10</w:t>
      </w:r>
      <w:proofErr w:type="gramEnd"/>
      <w:r w:rsidRPr="00FD103F">
        <w:rPr>
          <w:rFonts w:ascii="Century Gothic" w:hAnsi="Century Gothic"/>
          <w:sz w:val="28"/>
        </w:rPr>
        <w:t>\t:\t" + N10);</w:t>
      </w:r>
    </w:p>
    <w:p w14:paraId="349C5D1C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</w:r>
      <w:proofErr w:type="spellStart"/>
      <w:r w:rsidRPr="00FD103F">
        <w:rPr>
          <w:rFonts w:ascii="Century Gothic" w:hAnsi="Century Gothic"/>
          <w:sz w:val="28"/>
        </w:rPr>
        <w:t>System.out.println</w:t>
      </w:r>
      <w:proofErr w:type="spellEnd"/>
      <w:r w:rsidRPr="00FD103F">
        <w:rPr>
          <w:rFonts w:ascii="Century Gothic" w:hAnsi="Century Gothic"/>
          <w:sz w:val="28"/>
        </w:rPr>
        <w:t>("   5\t:\t" + N5);</w:t>
      </w:r>
    </w:p>
    <w:p w14:paraId="6DACD11D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ab/>
      </w:r>
      <w:r w:rsidRPr="00FD103F">
        <w:rPr>
          <w:rFonts w:ascii="Century Gothic" w:hAnsi="Century Gothic"/>
          <w:sz w:val="28"/>
        </w:rPr>
        <w:tab/>
      </w:r>
      <w:proofErr w:type="spellStart"/>
      <w:r w:rsidRPr="00FD103F">
        <w:rPr>
          <w:rFonts w:ascii="Century Gothic" w:hAnsi="Century Gothic"/>
          <w:sz w:val="28"/>
        </w:rPr>
        <w:t>System.out.println</w:t>
      </w:r>
      <w:proofErr w:type="spellEnd"/>
      <w:r w:rsidRPr="00FD103F">
        <w:rPr>
          <w:rFonts w:ascii="Century Gothic" w:hAnsi="Century Gothic"/>
          <w:sz w:val="28"/>
        </w:rPr>
        <w:t>("   1\t:\t" + money);</w:t>
      </w:r>
    </w:p>
    <w:p w14:paraId="19DF2C7D" w14:textId="77777777" w:rsidR="00FD103F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 xml:space="preserve">    }</w:t>
      </w:r>
    </w:p>
    <w:p w14:paraId="7D82DDCA" w14:textId="21BA8111" w:rsidR="002943C3" w:rsidRPr="00FD103F" w:rsidRDefault="00FD103F" w:rsidP="00FD103F">
      <w:pPr>
        <w:jc w:val="both"/>
        <w:rPr>
          <w:rFonts w:ascii="Century Gothic" w:hAnsi="Century Gothic"/>
          <w:sz w:val="28"/>
        </w:rPr>
      </w:pPr>
      <w:r w:rsidRPr="00FD103F">
        <w:rPr>
          <w:rFonts w:ascii="Century Gothic" w:hAnsi="Century Gothic"/>
          <w:sz w:val="28"/>
        </w:rPr>
        <w:t>}</w:t>
      </w:r>
    </w:p>
    <w:p w14:paraId="20837F3B" w14:textId="77777777" w:rsidR="00D85E18" w:rsidRDefault="00D85E18" w:rsidP="009F061A">
      <w:pPr>
        <w:jc w:val="both"/>
        <w:rPr>
          <w:rFonts w:ascii="Century Gothic" w:hAnsi="Century Gothic"/>
        </w:rPr>
      </w:pPr>
    </w:p>
    <w:p w14:paraId="6FB4B3C0" w14:textId="77777777" w:rsidR="002943C3" w:rsidRDefault="002943C3" w:rsidP="009F061A">
      <w:pPr>
        <w:jc w:val="both"/>
        <w:rPr>
          <w:rFonts w:ascii="Century Gothic" w:hAnsi="Century Gothic"/>
        </w:rPr>
      </w:pPr>
    </w:p>
    <w:sectPr w:rsidR="002943C3" w:rsidSect="00D85E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008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CBDA2" w14:textId="77777777" w:rsidR="00B42B2B" w:rsidRDefault="00B42B2B">
      <w:r>
        <w:separator/>
      </w:r>
    </w:p>
  </w:endnote>
  <w:endnote w:type="continuationSeparator" w:id="0">
    <w:p w14:paraId="5B079101" w14:textId="77777777" w:rsidR="00B42B2B" w:rsidRDefault="00B4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355ED" w14:textId="77777777" w:rsidR="006A25EE" w:rsidRDefault="005E12D8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114DD" w14:textId="77777777" w:rsidR="00070433" w:rsidRDefault="002943C3" w:rsidP="00070433">
    <w:pPr>
      <w:pStyle w:val="Footer"/>
      <w:jc w:val="both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5E2FEB" wp14:editId="7B611B11">
              <wp:simplePos x="0" y="0"/>
              <wp:positionH relativeFrom="column">
                <wp:posOffset>-111760</wp:posOffset>
              </wp:positionH>
              <wp:positionV relativeFrom="paragraph">
                <wp:posOffset>127000</wp:posOffset>
              </wp:positionV>
              <wp:extent cx="6167120" cy="0"/>
              <wp:effectExtent l="21590" t="22225" r="21590" b="25400"/>
              <wp:wrapNone/>
              <wp:docPr id="1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671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C15D7A6" id="Line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8pt,10pt" to="476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" strokeweight="3pt">
              <v:stroke linestyle="thinThin"/>
            </v:line>
          </w:pict>
        </mc:Fallback>
      </mc:AlternateContent>
    </w:r>
  </w:p>
  <w:p w14:paraId="0A9A4B6A" w14:textId="77777777" w:rsidR="00FF7E58" w:rsidRPr="00EC2820" w:rsidRDefault="00575223" w:rsidP="00575223">
    <w:pPr>
      <w:pStyle w:val="Footer"/>
      <w:tabs>
        <w:tab w:val="clear" w:pos="4320"/>
        <w:tab w:val="clear" w:pos="8640"/>
      </w:tabs>
      <w:jc w:val="center"/>
      <w:rPr>
        <w:rFonts w:ascii="Century Gothic" w:hAnsi="Century Gothic" w:cs="Tahoma"/>
        <w:sz w:val="18"/>
        <w:szCs w:val="18"/>
      </w:rPr>
    </w:pPr>
    <w:r>
      <w:rPr>
        <w:rFonts w:ascii="Century Gothic" w:hAnsi="Century Gothic" w:cs="Tahoma"/>
        <w:sz w:val="18"/>
        <w:szCs w:val="18"/>
      </w:rPr>
      <w:t>MSIT-GRADUATE SCHOOL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09556" w14:textId="77777777" w:rsidR="00A1774F" w:rsidRDefault="00A17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ADB2A" w14:textId="77777777" w:rsidR="00B42B2B" w:rsidRDefault="00B42B2B">
      <w:r>
        <w:separator/>
      </w:r>
    </w:p>
  </w:footnote>
  <w:footnote w:type="continuationSeparator" w:id="0">
    <w:p w14:paraId="2141E866" w14:textId="77777777" w:rsidR="00B42B2B" w:rsidRDefault="00B42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83819" w14:textId="77777777" w:rsidR="00A1774F" w:rsidRDefault="00A177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720CF" w14:textId="77777777" w:rsidR="00FF7E58" w:rsidRPr="008A30F2" w:rsidRDefault="00C623AA" w:rsidP="00D85E18">
    <w:pPr>
      <w:pStyle w:val="Header"/>
      <w:rPr>
        <w:rFonts w:ascii="Century Gothic" w:hAnsi="Century Gothic" w:cs="Tahoma"/>
        <w:sz w:val="20"/>
        <w:szCs w:val="22"/>
      </w:rPr>
    </w:pPr>
    <w:r>
      <w:rPr>
        <w:rFonts w:ascii="Old English Text MT" w:hAnsi="Old English Text MT" w:cs="Tahoma"/>
        <w:noProof/>
        <w:sz w:val="30"/>
        <w:lang w:val="en-SG" w:eastAsia="en-SG"/>
      </w:rPr>
      <w:drawing>
        <wp:anchor distT="0" distB="0" distL="114300" distR="114300" simplePos="0" relativeHeight="251662336" behindDoc="1" locked="0" layoutInCell="1" allowOverlap="1" wp14:anchorId="39595197" wp14:editId="329BE419">
          <wp:simplePos x="0" y="0"/>
          <wp:positionH relativeFrom="column">
            <wp:posOffset>4448175</wp:posOffset>
          </wp:positionH>
          <wp:positionV relativeFrom="paragraph">
            <wp:posOffset>-27940</wp:posOffset>
          </wp:positionV>
          <wp:extent cx="762000" cy="7620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dSkul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5E18">
      <w:rPr>
        <w:rFonts w:ascii="Century Gothic" w:hAnsi="Century Gothic" w:cs="Tahoma"/>
        <w:b/>
        <w:caps/>
        <w:noProof/>
        <w:sz w:val="18"/>
        <w:szCs w:val="22"/>
        <w:lang w:val="en-SG" w:eastAsia="en-SG"/>
      </w:rPr>
      <w:drawing>
        <wp:anchor distT="0" distB="0" distL="114300" distR="114300" simplePos="0" relativeHeight="251661312" behindDoc="0" locked="0" layoutInCell="1" allowOverlap="1" wp14:anchorId="218A6F8C" wp14:editId="56E606E1">
          <wp:simplePos x="0" y="0"/>
          <wp:positionH relativeFrom="column">
            <wp:posOffset>5322570</wp:posOffset>
          </wp:positionH>
          <wp:positionV relativeFrom="paragraph">
            <wp:posOffset>-30480</wp:posOffset>
          </wp:positionV>
          <wp:extent cx="712470" cy="762000"/>
          <wp:effectExtent l="19050" t="0" r="0" b="0"/>
          <wp:wrapThrough wrapText="bothSides">
            <wp:wrapPolygon edited="0">
              <wp:start x="-578" y="0"/>
              <wp:lineTo x="-578" y="21060"/>
              <wp:lineTo x="21369" y="21060"/>
              <wp:lineTo x="21369" y="0"/>
              <wp:lineTo x="-578" y="0"/>
            </wp:wrapPolygon>
          </wp:wrapThrough>
          <wp:docPr id="2" name="Picture 1" descr="CSU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SU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D5197">
      <w:rPr>
        <w:rFonts w:ascii="Century Gothic" w:hAnsi="Century Gothic" w:cs="Tahoma"/>
        <w:b/>
        <w:caps/>
        <w:noProof/>
        <w:sz w:val="18"/>
        <w:lang w:val="en-SG" w:eastAsia="en-SG"/>
      </w:rPr>
      <w:drawing>
        <wp:anchor distT="0" distB="0" distL="114300" distR="114300" simplePos="0" relativeHeight="251655168" behindDoc="0" locked="0" layoutInCell="1" allowOverlap="1" wp14:anchorId="51A2C858" wp14:editId="6CECB34E">
          <wp:simplePos x="0" y="0"/>
          <wp:positionH relativeFrom="column">
            <wp:posOffset>7142480</wp:posOffset>
          </wp:positionH>
          <wp:positionV relativeFrom="paragraph">
            <wp:posOffset>-43815</wp:posOffset>
          </wp:positionV>
          <wp:extent cx="495300" cy="590550"/>
          <wp:effectExtent l="19050" t="0" r="0" b="0"/>
          <wp:wrapNone/>
          <wp:docPr id="18" name="Picture 14" descr="logo-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-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F7E58" w:rsidRPr="00DB6366">
      <w:rPr>
        <w:rFonts w:ascii="Century Gothic" w:hAnsi="Century Gothic" w:cs="Tahoma"/>
        <w:sz w:val="18"/>
        <w:szCs w:val="22"/>
      </w:rPr>
      <w:t>Republic of the Philippines</w:t>
    </w:r>
  </w:p>
  <w:p w14:paraId="0BB2584E" w14:textId="77777777" w:rsidR="00FF7E58" w:rsidRPr="00D85E18" w:rsidRDefault="00FF7E58" w:rsidP="00D85E18">
    <w:pPr>
      <w:pStyle w:val="Header"/>
      <w:rPr>
        <w:rFonts w:ascii="Old English Text MT" w:hAnsi="Old English Text MT" w:cs="Tahoma"/>
        <w:sz w:val="30"/>
      </w:rPr>
    </w:pPr>
    <w:r w:rsidRPr="00D85E18">
      <w:rPr>
        <w:rFonts w:ascii="Old English Text MT" w:hAnsi="Old English Text MT" w:cs="Tahoma"/>
        <w:sz w:val="30"/>
      </w:rPr>
      <w:t>Cagayan State University</w:t>
    </w:r>
  </w:p>
  <w:p w14:paraId="53F2572A" w14:textId="77777777" w:rsidR="00FF7E58" w:rsidRPr="00D85E18" w:rsidRDefault="00FF7E58" w:rsidP="00D85E18">
    <w:pPr>
      <w:pStyle w:val="Header"/>
      <w:rPr>
        <w:rFonts w:ascii="Brush Script MT" w:hAnsi="Brush Script MT"/>
        <w:szCs w:val="20"/>
      </w:rPr>
    </w:pPr>
    <w:r w:rsidRPr="00D85E18">
      <w:rPr>
        <w:rFonts w:ascii="Brush Script MT" w:hAnsi="Brush Script MT"/>
        <w:szCs w:val="20"/>
      </w:rPr>
      <w:t>CARIG CAMPUS</w:t>
    </w:r>
  </w:p>
  <w:p w14:paraId="1306D441" w14:textId="77777777" w:rsidR="00FF7E58" w:rsidRPr="00041217" w:rsidRDefault="00FF7E58" w:rsidP="00D85E18">
    <w:pPr>
      <w:pStyle w:val="Header"/>
      <w:rPr>
        <w:rFonts w:ascii="Century Gothic" w:hAnsi="Century Gothic" w:cs="Tahoma"/>
        <w:sz w:val="20"/>
        <w:szCs w:val="22"/>
      </w:rPr>
    </w:pPr>
    <w:proofErr w:type="spellStart"/>
    <w:r w:rsidRPr="00041217">
      <w:rPr>
        <w:rFonts w:ascii="Century Gothic" w:hAnsi="Century Gothic"/>
        <w:sz w:val="18"/>
        <w:szCs w:val="20"/>
      </w:rPr>
      <w:t>Carig</w:t>
    </w:r>
    <w:proofErr w:type="spellEnd"/>
    <w:r w:rsidRPr="00041217">
      <w:rPr>
        <w:rFonts w:ascii="Century Gothic" w:hAnsi="Century Gothic"/>
        <w:sz w:val="18"/>
        <w:szCs w:val="20"/>
      </w:rPr>
      <w:t xml:space="preserve"> Sur, </w:t>
    </w:r>
    <w:proofErr w:type="spellStart"/>
    <w:r w:rsidRPr="00041217">
      <w:rPr>
        <w:rFonts w:ascii="Century Gothic" w:hAnsi="Century Gothic" w:cs="Tahoma"/>
        <w:sz w:val="18"/>
        <w:szCs w:val="20"/>
      </w:rPr>
      <w:t>Tuguegarao</w:t>
    </w:r>
    <w:proofErr w:type="spellEnd"/>
    <w:r w:rsidRPr="00041217">
      <w:rPr>
        <w:rFonts w:ascii="Century Gothic" w:hAnsi="Century Gothic" w:cs="Tahoma"/>
        <w:sz w:val="18"/>
        <w:szCs w:val="20"/>
      </w:rPr>
      <w:t xml:space="preserve"> City</w:t>
    </w:r>
  </w:p>
  <w:p w14:paraId="08098DF8" w14:textId="77777777" w:rsidR="00FF7E58" w:rsidRPr="008A30F2" w:rsidRDefault="002943C3" w:rsidP="00041217">
    <w:pPr>
      <w:pStyle w:val="Header"/>
      <w:tabs>
        <w:tab w:val="clear" w:pos="4320"/>
        <w:tab w:val="clear" w:pos="8640"/>
        <w:tab w:val="left" w:pos="5715"/>
      </w:tabs>
      <w:ind w:left="360"/>
      <w:rPr>
        <w:rFonts w:ascii="Century Gothic" w:hAnsi="Century Gothic" w:cs="Tahoma"/>
        <w:sz w:val="12"/>
        <w:szCs w:val="22"/>
      </w:rPr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A7A149" wp14:editId="6CE3415D">
              <wp:simplePos x="0" y="0"/>
              <wp:positionH relativeFrom="column">
                <wp:posOffset>-40640</wp:posOffset>
              </wp:positionH>
              <wp:positionV relativeFrom="paragraph">
                <wp:posOffset>74930</wp:posOffset>
              </wp:positionV>
              <wp:extent cx="6096000" cy="0"/>
              <wp:effectExtent l="26035" t="27305" r="21590" b="20320"/>
              <wp:wrapNone/>
              <wp:docPr id="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F7D4C5" id="Line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pt,5.9pt" to="476.8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" strokeweight="3pt">
              <v:stroke linestyle="thinThin"/>
            </v:line>
          </w:pict>
        </mc:Fallback>
      </mc:AlternateContent>
    </w:r>
    <w:r w:rsidR="00FF7E58">
      <w:rPr>
        <w:rFonts w:ascii="Century Gothic" w:hAnsi="Century Gothic" w:cs="Tahoma"/>
        <w:sz w:val="12"/>
        <w:szCs w:val="22"/>
      </w:rPr>
      <w:tab/>
    </w:r>
  </w:p>
  <w:p w14:paraId="7FF77556" w14:textId="2200E54B" w:rsidR="004A3CB9" w:rsidRDefault="008F35A2" w:rsidP="004A3CB9">
    <w:pPr>
      <w:pStyle w:val="Header"/>
      <w:ind w:left="360"/>
      <w:jc w:val="center"/>
      <w:rPr>
        <w:rFonts w:ascii="Century Gothic" w:hAnsi="Century Gothic" w:cs="Gisha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Fonts w:ascii="Century Gothic" w:hAnsi="Century Gothic" w:cs="Gisha"/>
        <w:b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DATA STRUCTURES AND ALGORITHM</w:t>
    </w:r>
  </w:p>
  <w:p w14:paraId="732DCAA1" w14:textId="77777777" w:rsidR="00FF7E58" w:rsidRPr="001D33ED" w:rsidRDefault="002943C3" w:rsidP="00EC2820">
    <w:pPr>
      <w:ind w:left="360"/>
      <w:rPr>
        <w:rFonts w:ascii="Century Gothic" w:hAnsi="Century Gothic" w:cs="Tahoma"/>
        <w:color w:val="333399"/>
        <w:sz w:val="14"/>
        <w:szCs w:val="22"/>
      </w:rPr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54F7070" wp14:editId="33996902">
              <wp:simplePos x="0" y="0"/>
              <wp:positionH relativeFrom="column">
                <wp:posOffset>-40640</wp:posOffset>
              </wp:positionH>
              <wp:positionV relativeFrom="paragraph">
                <wp:posOffset>45720</wp:posOffset>
              </wp:positionV>
              <wp:extent cx="6096000" cy="0"/>
              <wp:effectExtent l="26035" t="26670" r="21590" b="20955"/>
              <wp:wrapNone/>
              <wp:docPr id="3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7DAF6E" id="Line 1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pt,3.6pt" to="476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B0643" w14:textId="77777777" w:rsidR="00A1774F" w:rsidRDefault="00A17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774B3"/>
    <w:multiLevelType w:val="hybridMultilevel"/>
    <w:tmpl w:val="D61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74E6C"/>
    <w:multiLevelType w:val="hybridMultilevel"/>
    <w:tmpl w:val="902EA494"/>
    <w:lvl w:ilvl="0" w:tplc="3FE0D928">
      <w:start w:val="1"/>
      <w:numFmt w:val="upperLetter"/>
      <w:pStyle w:val="Heading6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AF"/>
    <w:rsid w:val="00000491"/>
    <w:rsid w:val="00004B10"/>
    <w:rsid w:val="00017401"/>
    <w:rsid w:val="000270E2"/>
    <w:rsid w:val="000358DB"/>
    <w:rsid w:val="00041217"/>
    <w:rsid w:val="0004184B"/>
    <w:rsid w:val="00044624"/>
    <w:rsid w:val="00044E1E"/>
    <w:rsid w:val="00045BA2"/>
    <w:rsid w:val="0005160F"/>
    <w:rsid w:val="00052CC6"/>
    <w:rsid w:val="00060BC0"/>
    <w:rsid w:val="0006183C"/>
    <w:rsid w:val="000623CD"/>
    <w:rsid w:val="00063212"/>
    <w:rsid w:val="00064941"/>
    <w:rsid w:val="00067869"/>
    <w:rsid w:val="00070423"/>
    <w:rsid w:val="00070433"/>
    <w:rsid w:val="0007300B"/>
    <w:rsid w:val="000810A7"/>
    <w:rsid w:val="000837DA"/>
    <w:rsid w:val="00085E0D"/>
    <w:rsid w:val="000927B1"/>
    <w:rsid w:val="00094E5B"/>
    <w:rsid w:val="0009693B"/>
    <w:rsid w:val="00096CF2"/>
    <w:rsid w:val="00097013"/>
    <w:rsid w:val="000A20B0"/>
    <w:rsid w:val="000A6525"/>
    <w:rsid w:val="000B1954"/>
    <w:rsid w:val="000B3AB2"/>
    <w:rsid w:val="000C1280"/>
    <w:rsid w:val="000C14FF"/>
    <w:rsid w:val="000C21B1"/>
    <w:rsid w:val="000D09FD"/>
    <w:rsid w:val="000D1F2C"/>
    <w:rsid w:val="000D1F5F"/>
    <w:rsid w:val="000D2243"/>
    <w:rsid w:val="000D25F0"/>
    <w:rsid w:val="000D3CA8"/>
    <w:rsid w:val="000D3D68"/>
    <w:rsid w:val="000D477E"/>
    <w:rsid w:val="000D7175"/>
    <w:rsid w:val="000E7972"/>
    <w:rsid w:val="000F5D3B"/>
    <w:rsid w:val="00100057"/>
    <w:rsid w:val="001010C1"/>
    <w:rsid w:val="0010140A"/>
    <w:rsid w:val="0010393A"/>
    <w:rsid w:val="00104190"/>
    <w:rsid w:val="00104842"/>
    <w:rsid w:val="0010562E"/>
    <w:rsid w:val="001101C4"/>
    <w:rsid w:val="00122221"/>
    <w:rsid w:val="00123F27"/>
    <w:rsid w:val="001309AC"/>
    <w:rsid w:val="00136714"/>
    <w:rsid w:val="00137C43"/>
    <w:rsid w:val="00142C29"/>
    <w:rsid w:val="001456C4"/>
    <w:rsid w:val="001464E6"/>
    <w:rsid w:val="00147416"/>
    <w:rsid w:val="001533D5"/>
    <w:rsid w:val="00153BF7"/>
    <w:rsid w:val="00155867"/>
    <w:rsid w:val="00155896"/>
    <w:rsid w:val="00157CAA"/>
    <w:rsid w:val="00160CF6"/>
    <w:rsid w:val="00162F83"/>
    <w:rsid w:val="00165E39"/>
    <w:rsid w:val="00170758"/>
    <w:rsid w:val="00175274"/>
    <w:rsid w:val="00176877"/>
    <w:rsid w:val="0018291E"/>
    <w:rsid w:val="00183607"/>
    <w:rsid w:val="00184F51"/>
    <w:rsid w:val="001853FA"/>
    <w:rsid w:val="00186E67"/>
    <w:rsid w:val="00187388"/>
    <w:rsid w:val="00190FA9"/>
    <w:rsid w:val="00192317"/>
    <w:rsid w:val="00193F85"/>
    <w:rsid w:val="00196180"/>
    <w:rsid w:val="001A6C5D"/>
    <w:rsid w:val="001A7CD7"/>
    <w:rsid w:val="001A7E6A"/>
    <w:rsid w:val="001B0F49"/>
    <w:rsid w:val="001B15F3"/>
    <w:rsid w:val="001B324E"/>
    <w:rsid w:val="001B50B3"/>
    <w:rsid w:val="001B52AF"/>
    <w:rsid w:val="001B6C4A"/>
    <w:rsid w:val="001C1525"/>
    <w:rsid w:val="001C1F35"/>
    <w:rsid w:val="001C45D2"/>
    <w:rsid w:val="001C5BC3"/>
    <w:rsid w:val="001C6F0C"/>
    <w:rsid w:val="001C7B5E"/>
    <w:rsid w:val="001D0588"/>
    <w:rsid w:val="001D117E"/>
    <w:rsid w:val="001D2052"/>
    <w:rsid w:val="001D20E8"/>
    <w:rsid w:val="001D2AA1"/>
    <w:rsid w:val="001D566B"/>
    <w:rsid w:val="001D737A"/>
    <w:rsid w:val="001E0E76"/>
    <w:rsid w:val="001E1761"/>
    <w:rsid w:val="001E36D2"/>
    <w:rsid w:val="001E58F6"/>
    <w:rsid w:val="001E5E9F"/>
    <w:rsid w:val="001F1102"/>
    <w:rsid w:val="001F3EE4"/>
    <w:rsid w:val="001F4EBE"/>
    <w:rsid w:val="001F7560"/>
    <w:rsid w:val="00204D13"/>
    <w:rsid w:val="00205D92"/>
    <w:rsid w:val="002072E4"/>
    <w:rsid w:val="0021543E"/>
    <w:rsid w:val="00223163"/>
    <w:rsid w:val="00231B56"/>
    <w:rsid w:val="00232394"/>
    <w:rsid w:val="00234577"/>
    <w:rsid w:val="0024398D"/>
    <w:rsid w:val="00245BC3"/>
    <w:rsid w:val="00247B65"/>
    <w:rsid w:val="002545CB"/>
    <w:rsid w:val="00257A2B"/>
    <w:rsid w:val="00262C77"/>
    <w:rsid w:val="00263B0F"/>
    <w:rsid w:val="002666EF"/>
    <w:rsid w:val="00270D72"/>
    <w:rsid w:val="00272202"/>
    <w:rsid w:val="0029114A"/>
    <w:rsid w:val="0029161C"/>
    <w:rsid w:val="00292D47"/>
    <w:rsid w:val="00293EAC"/>
    <w:rsid w:val="00294250"/>
    <w:rsid w:val="002943C3"/>
    <w:rsid w:val="00297117"/>
    <w:rsid w:val="002A12C6"/>
    <w:rsid w:val="002A37C6"/>
    <w:rsid w:val="002A402C"/>
    <w:rsid w:val="002A54CC"/>
    <w:rsid w:val="002B23E5"/>
    <w:rsid w:val="002B2648"/>
    <w:rsid w:val="002B2680"/>
    <w:rsid w:val="002B341C"/>
    <w:rsid w:val="002B3FD4"/>
    <w:rsid w:val="002B56E6"/>
    <w:rsid w:val="002D219D"/>
    <w:rsid w:val="002D4A98"/>
    <w:rsid w:val="002D5C40"/>
    <w:rsid w:val="002F2FCE"/>
    <w:rsid w:val="002F3906"/>
    <w:rsid w:val="002F3988"/>
    <w:rsid w:val="002F5EAB"/>
    <w:rsid w:val="003111F2"/>
    <w:rsid w:val="003120C1"/>
    <w:rsid w:val="003142FD"/>
    <w:rsid w:val="0031554D"/>
    <w:rsid w:val="00317E85"/>
    <w:rsid w:val="00320BBD"/>
    <w:rsid w:val="00323802"/>
    <w:rsid w:val="003248F5"/>
    <w:rsid w:val="00326255"/>
    <w:rsid w:val="00327F9A"/>
    <w:rsid w:val="00331DB1"/>
    <w:rsid w:val="003332EC"/>
    <w:rsid w:val="003365DE"/>
    <w:rsid w:val="0034236B"/>
    <w:rsid w:val="00343E65"/>
    <w:rsid w:val="00344408"/>
    <w:rsid w:val="00344782"/>
    <w:rsid w:val="0034630B"/>
    <w:rsid w:val="00353E9E"/>
    <w:rsid w:val="00355998"/>
    <w:rsid w:val="00356C23"/>
    <w:rsid w:val="0036137D"/>
    <w:rsid w:val="00361ED8"/>
    <w:rsid w:val="00365299"/>
    <w:rsid w:val="0036746F"/>
    <w:rsid w:val="0037162F"/>
    <w:rsid w:val="00371BC9"/>
    <w:rsid w:val="00375C75"/>
    <w:rsid w:val="00375EB8"/>
    <w:rsid w:val="00376E48"/>
    <w:rsid w:val="003776D7"/>
    <w:rsid w:val="003776FB"/>
    <w:rsid w:val="0038017F"/>
    <w:rsid w:val="00380381"/>
    <w:rsid w:val="00382CA6"/>
    <w:rsid w:val="00383227"/>
    <w:rsid w:val="0038797C"/>
    <w:rsid w:val="00387A29"/>
    <w:rsid w:val="00397651"/>
    <w:rsid w:val="003A00A8"/>
    <w:rsid w:val="003A141D"/>
    <w:rsid w:val="003A1D8F"/>
    <w:rsid w:val="003A3AAD"/>
    <w:rsid w:val="003A777E"/>
    <w:rsid w:val="003B01E5"/>
    <w:rsid w:val="003B1134"/>
    <w:rsid w:val="003B1489"/>
    <w:rsid w:val="003B19D3"/>
    <w:rsid w:val="003B3845"/>
    <w:rsid w:val="003B3B3C"/>
    <w:rsid w:val="003C14C8"/>
    <w:rsid w:val="003C2035"/>
    <w:rsid w:val="003C4B44"/>
    <w:rsid w:val="003C6600"/>
    <w:rsid w:val="003C742E"/>
    <w:rsid w:val="003D19B2"/>
    <w:rsid w:val="003D3A37"/>
    <w:rsid w:val="003D5FD9"/>
    <w:rsid w:val="003E2BDF"/>
    <w:rsid w:val="003E4B01"/>
    <w:rsid w:val="003E5FE7"/>
    <w:rsid w:val="003F0A70"/>
    <w:rsid w:val="003F1423"/>
    <w:rsid w:val="003F2AC6"/>
    <w:rsid w:val="003F2BF2"/>
    <w:rsid w:val="003F6FE8"/>
    <w:rsid w:val="00404EE6"/>
    <w:rsid w:val="00406836"/>
    <w:rsid w:val="00414946"/>
    <w:rsid w:val="0041603C"/>
    <w:rsid w:val="00417C82"/>
    <w:rsid w:val="00420070"/>
    <w:rsid w:val="00421A74"/>
    <w:rsid w:val="004257EE"/>
    <w:rsid w:val="00427D89"/>
    <w:rsid w:val="004301B8"/>
    <w:rsid w:val="0043228C"/>
    <w:rsid w:val="00432BEE"/>
    <w:rsid w:val="00433B53"/>
    <w:rsid w:val="00434BC4"/>
    <w:rsid w:val="004360BA"/>
    <w:rsid w:val="004376C5"/>
    <w:rsid w:val="00445B9C"/>
    <w:rsid w:val="0044774B"/>
    <w:rsid w:val="004523D0"/>
    <w:rsid w:val="004536B4"/>
    <w:rsid w:val="0045437B"/>
    <w:rsid w:val="004545BE"/>
    <w:rsid w:val="0045572E"/>
    <w:rsid w:val="00456587"/>
    <w:rsid w:val="0045690F"/>
    <w:rsid w:val="00460919"/>
    <w:rsid w:val="00462E7C"/>
    <w:rsid w:val="0046534A"/>
    <w:rsid w:val="00471EF9"/>
    <w:rsid w:val="00472F80"/>
    <w:rsid w:val="00475055"/>
    <w:rsid w:val="00480C4F"/>
    <w:rsid w:val="00485DFD"/>
    <w:rsid w:val="00485EFF"/>
    <w:rsid w:val="004863CA"/>
    <w:rsid w:val="004A202E"/>
    <w:rsid w:val="004A2DD1"/>
    <w:rsid w:val="004A3CB9"/>
    <w:rsid w:val="004A3D9C"/>
    <w:rsid w:val="004A3F2F"/>
    <w:rsid w:val="004A77A7"/>
    <w:rsid w:val="004A7AA6"/>
    <w:rsid w:val="004B2BBA"/>
    <w:rsid w:val="004B58AD"/>
    <w:rsid w:val="004C07DE"/>
    <w:rsid w:val="004C1F3B"/>
    <w:rsid w:val="004C2BA1"/>
    <w:rsid w:val="004C4CC7"/>
    <w:rsid w:val="004C57B2"/>
    <w:rsid w:val="004D1E30"/>
    <w:rsid w:val="004D22E3"/>
    <w:rsid w:val="004D6993"/>
    <w:rsid w:val="004E3AC8"/>
    <w:rsid w:val="004F052D"/>
    <w:rsid w:val="004F3D1D"/>
    <w:rsid w:val="004F4844"/>
    <w:rsid w:val="004F7D9E"/>
    <w:rsid w:val="004F7F6F"/>
    <w:rsid w:val="00500520"/>
    <w:rsid w:val="005077E1"/>
    <w:rsid w:val="005104A5"/>
    <w:rsid w:val="00513E17"/>
    <w:rsid w:val="00514EAC"/>
    <w:rsid w:val="00515BCE"/>
    <w:rsid w:val="005160D1"/>
    <w:rsid w:val="00520829"/>
    <w:rsid w:val="005224D7"/>
    <w:rsid w:val="00524B45"/>
    <w:rsid w:val="00525475"/>
    <w:rsid w:val="00526175"/>
    <w:rsid w:val="005262A5"/>
    <w:rsid w:val="005304A7"/>
    <w:rsid w:val="005312C3"/>
    <w:rsid w:val="005330BB"/>
    <w:rsid w:val="00536837"/>
    <w:rsid w:val="005439B2"/>
    <w:rsid w:val="00544AEF"/>
    <w:rsid w:val="00544BC5"/>
    <w:rsid w:val="00545CE1"/>
    <w:rsid w:val="00547B97"/>
    <w:rsid w:val="00550345"/>
    <w:rsid w:val="00550540"/>
    <w:rsid w:val="005511FB"/>
    <w:rsid w:val="00556143"/>
    <w:rsid w:val="00560C35"/>
    <w:rsid w:val="00561AA9"/>
    <w:rsid w:val="0056353D"/>
    <w:rsid w:val="00567119"/>
    <w:rsid w:val="00572590"/>
    <w:rsid w:val="005731F0"/>
    <w:rsid w:val="00574A79"/>
    <w:rsid w:val="00575223"/>
    <w:rsid w:val="00575961"/>
    <w:rsid w:val="005761DC"/>
    <w:rsid w:val="00577671"/>
    <w:rsid w:val="00582F6B"/>
    <w:rsid w:val="00586FB1"/>
    <w:rsid w:val="0059476C"/>
    <w:rsid w:val="005974D9"/>
    <w:rsid w:val="005A064E"/>
    <w:rsid w:val="005A283B"/>
    <w:rsid w:val="005A2AB0"/>
    <w:rsid w:val="005A469A"/>
    <w:rsid w:val="005A5C94"/>
    <w:rsid w:val="005B08E5"/>
    <w:rsid w:val="005B1FB6"/>
    <w:rsid w:val="005B3F37"/>
    <w:rsid w:val="005B60A3"/>
    <w:rsid w:val="005C4E86"/>
    <w:rsid w:val="005C5244"/>
    <w:rsid w:val="005D185F"/>
    <w:rsid w:val="005D507C"/>
    <w:rsid w:val="005D6292"/>
    <w:rsid w:val="005E1125"/>
    <w:rsid w:val="005E12D8"/>
    <w:rsid w:val="005E74E2"/>
    <w:rsid w:val="005E7C7F"/>
    <w:rsid w:val="005E7EB9"/>
    <w:rsid w:val="005F4FA4"/>
    <w:rsid w:val="005F60A6"/>
    <w:rsid w:val="0060211C"/>
    <w:rsid w:val="006044F6"/>
    <w:rsid w:val="00606CC6"/>
    <w:rsid w:val="00607CDC"/>
    <w:rsid w:val="006108D6"/>
    <w:rsid w:val="00612007"/>
    <w:rsid w:val="00614020"/>
    <w:rsid w:val="006175F9"/>
    <w:rsid w:val="00622F9B"/>
    <w:rsid w:val="0062381F"/>
    <w:rsid w:val="00625E84"/>
    <w:rsid w:val="00630CCE"/>
    <w:rsid w:val="00635623"/>
    <w:rsid w:val="00637A66"/>
    <w:rsid w:val="00643704"/>
    <w:rsid w:val="00644277"/>
    <w:rsid w:val="00645D40"/>
    <w:rsid w:val="00645D85"/>
    <w:rsid w:val="006518B0"/>
    <w:rsid w:val="006521B8"/>
    <w:rsid w:val="00652B3A"/>
    <w:rsid w:val="00655349"/>
    <w:rsid w:val="00660EBE"/>
    <w:rsid w:val="00664653"/>
    <w:rsid w:val="00667DEA"/>
    <w:rsid w:val="00670108"/>
    <w:rsid w:val="006704EE"/>
    <w:rsid w:val="00674604"/>
    <w:rsid w:val="006809CA"/>
    <w:rsid w:val="0068153A"/>
    <w:rsid w:val="006815ED"/>
    <w:rsid w:val="006822BD"/>
    <w:rsid w:val="00684655"/>
    <w:rsid w:val="006851A2"/>
    <w:rsid w:val="006854DB"/>
    <w:rsid w:val="00686D5F"/>
    <w:rsid w:val="00693CC0"/>
    <w:rsid w:val="00694056"/>
    <w:rsid w:val="00694988"/>
    <w:rsid w:val="00695A4B"/>
    <w:rsid w:val="0069672E"/>
    <w:rsid w:val="006A25EE"/>
    <w:rsid w:val="006A2E29"/>
    <w:rsid w:val="006A3F14"/>
    <w:rsid w:val="006A6921"/>
    <w:rsid w:val="006A6EF6"/>
    <w:rsid w:val="006B5561"/>
    <w:rsid w:val="006B79E0"/>
    <w:rsid w:val="006C6E6F"/>
    <w:rsid w:val="006D102B"/>
    <w:rsid w:val="006D1E68"/>
    <w:rsid w:val="006D3DBB"/>
    <w:rsid w:val="006D40C0"/>
    <w:rsid w:val="006D4602"/>
    <w:rsid w:val="006D5197"/>
    <w:rsid w:val="006D5A85"/>
    <w:rsid w:val="006D64C1"/>
    <w:rsid w:val="006D76E8"/>
    <w:rsid w:val="006E0797"/>
    <w:rsid w:val="006E0BBA"/>
    <w:rsid w:val="006E45AF"/>
    <w:rsid w:val="006E4E89"/>
    <w:rsid w:val="006F0E44"/>
    <w:rsid w:val="006F2660"/>
    <w:rsid w:val="006F3F57"/>
    <w:rsid w:val="006F5202"/>
    <w:rsid w:val="006F60B6"/>
    <w:rsid w:val="00711688"/>
    <w:rsid w:val="00713006"/>
    <w:rsid w:val="00713FD5"/>
    <w:rsid w:val="007258AF"/>
    <w:rsid w:val="0072696A"/>
    <w:rsid w:val="00726DC3"/>
    <w:rsid w:val="00732448"/>
    <w:rsid w:val="00736CD2"/>
    <w:rsid w:val="0074566C"/>
    <w:rsid w:val="0074613D"/>
    <w:rsid w:val="0076258F"/>
    <w:rsid w:val="007642A5"/>
    <w:rsid w:val="00764E5E"/>
    <w:rsid w:val="007706DB"/>
    <w:rsid w:val="00770B6D"/>
    <w:rsid w:val="00771443"/>
    <w:rsid w:val="0077185C"/>
    <w:rsid w:val="00771BC3"/>
    <w:rsid w:val="007746C7"/>
    <w:rsid w:val="00777756"/>
    <w:rsid w:val="007813DB"/>
    <w:rsid w:val="00782A6D"/>
    <w:rsid w:val="00785811"/>
    <w:rsid w:val="0078726E"/>
    <w:rsid w:val="00790832"/>
    <w:rsid w:val="00791352"/>
    <w:rsid w:val="00795F9E"/>
    <w:rsid w:val="00796686"/>
    <w:rsid w:val="007A533D"/>
    <w:rsid w:val="007A5651"/>
    <w:rsid w:val="007B142F"/>
    <w:rsid w:val="007B3AF0"/>
    <w:rsid w:val="007B6B0C"/>
    <w:rsid w:val="007B7521"/>
    <w:rsid w:val="007B7A47"/>
    <w:rsid w:val="007C03AC"/>
    <w:rsid w:val="007C4212"/>
    <w:rsid w:val="007D0E81"/>
    <w:rsid w:val="007D1EAF"/>
    <w:rsid w:val="007D39F6"/>
    <w:rsid w:val="007D6FE3"/>
    <w:rsid w:val="007E118C"/>
    <w:rsid w:val="007E2E04"/>
    <w:rsid w:val="007E4DFF"/>
    <w:rsid w:val="007F1E16"/>
    <w:rsid w:val="007F55E5"/>
    <w:rsid w:val="007F796E"/>
    <w:rsid w:val="008021B1"/>
    <w:rsid w:val="00804541"/>
    <w:rsid w:val="00804B90"/>
    <w:rsid w:val="00807C9D"/>
    <w:rsid w:val="00810709"/>
    <w:rsid w:val="0081151F"/>
    <w:rsid w:val="00811A95"/>
    <w:rsid w:val="00811FEA"/>
    <w:rsid w:val="0081541E"/>
    <w:rsid w:val="00815D94"/>
    <w:rsid w:val="008262E7"/>
    <w:rsid w:val="00826412"/>
    <w:rsid w:val="0082712C"/>
    <w:rsid w:val="00827555"/>
    <w:rsid w:val="00830A10"/>
    <w:rsid w:val="008331C3"/>
    <w:rsid w:val="00833D04"/>
    <w:rsid w:val="00834539"/>
    <w:rsid w:val="00836866"/>
    <w:rsid w:val="00837C31"/>
    <w:rsid w:val="00841267"/>
    <w:rsid w:val="00844EA3"/>
    <w:rsid w:val="00850DBC"/>
    <w:rsid w:val="00851CD5"/>
    <w:rsid w:val="00852045"/>
    <w:rsid w:val="00853D95"/>
    <w:rsid w:val="00855EEB"/>
    <w:rsid w:val="00855FAC"/>
    <w:rsid w:val="0085649D"/>
    <w:rsid w:val="00860214"/>
    <w:rsid w:val="00861DBC"/>
    <w:rsid w:val="00863EA5"/>
    <w:rsid w:val="00865647"/>
    <w:rsid w:val="00870B70"/>
    <w:rsid w:val="00872B92"/>
    <w:rsid w:val="00873AC9"/>
    <w:rsid w:val="0087750E"/>
    <w:rsid w:val="00880719"/>
    <w:rsid w:val="00882E00"/>
    <w:rsid w:val="00883ACF"/>
    <w:rsid w:val="00883CE5"/>
    <w:rsid w:val="008847F9"/>
    <w:rsid w:val="00886994"/>
    <w:rsid w:val="00892195"/>
    <w:rsid w:val="00896A60"/>
    <w:rsid w:val="008A0AE5"/>
    <w:rsid w:val="008A11AA"/>
    <w:rsid w:val="008A1E7F"/>
    <w:rsid w:val="008A67DE"/>
    <w:rsid w:val="008B1466"/>
    <w:rsid w:val="008B22C7"/>
    <w:rsid w:val="008B28B7"/>
    <w:rsid w:val="008B353B"/>
    <w:rsid w:val="008B507A"/>
    <w:rsid w:val="008C17CE"/>
    <w:rsid w:val="008C17ED"/>
    <w:rsid w:val="008C34CC"/>
    <w:rsid w:val="008C5100"/>
    <w:rsid w:val="008C69FA"/>
    <w:rsid w:val="008D459F"/>
    <w:rsid w:val="008D648A"/>
    <w:rsid w:val="008E11F1"/>
    <w:rsid w:val="008E1748"/>
    <w:rsid w:val="008E3951"/>
    <w:rsid w:val="008E4493"/>
    <w:rsid w:val="008E56FF"/>
    <w:rsid w:val="008E74BF"/>
    <w:rsid w:val="008F3498"/>
    <w:rsid w:val="008F35A2"/>
    <w:rsid w:val="00903259"/>
    <w:rsid w:val="00913021"/>
    <w:rsid w:val="00915577"/>
    <w:rsid w:val="00915FE7"/>
    <w:rsid w:val="00920144"/>
    <w:rsid w:val="009201A4"/>
    <w:rsid w:val="00920895"/>
    <w:rsid w:val="00920BB9"/>
    <w:rsid w:val="0092120C"/>
    <w:rsid w:val="009217E4"/>
    <w:rsid w:val="009221E9"/>
    <w:rsid w:val="009227AE"/>
    <w:rsid w:val="00922CAD"/>
    <w:rsid w:val="009238C4"/>
    <w:rsid w:val="00924496"/>
    <w:rsid w:val="00925D10"/>
    <w:rsid w:val="0093106A"/>
    <w:rsid w:val="00932E0F"/>
    <w:rsid w:val="00934380"/>
    <w:rsid w:val="00941462"/>
    <w:rsid w:val="00944821"/>
    <w:rsid w:val="009449BE"/>
    <w:rsid w:val="009501FD"/>
    <w:rsid w:val="009509CD"/>
    <w:rsid w:val="00950CD5"/>
    <w:rsid w:val="009536B7"/>
    <w:rsid w:val="0095603E"/>
    <w:rsid w:val="00962FEC"/>
    <w:rsid w:val="00965177"/>
    <w:rsid w:val="009669EE"/>
    <w:rsid w:val="00966BFA"/>
    <w:rsid w:val="00966CFD"/>
    <w:rsid w:val="00970D34"/>
    <w:rsid w:val="00971E6C"/>
    <w:rsid w:val="0097307A"/>
    <w:rsid w:val="0097351C"/>
    <w:rsid w:val="00974347"/>
    <w:rsid w:val="0097472C"/>
    <w:rsid w:val="0097589A"/>
    <w:rsid w:val="009773E9"/>
    <w:rsid w:val="00980C80"/>
    <w:rsid w:val="0098443B"/>
    <w:rsid w:val="00990962"/>
    <w:rsid w:val="0099106C"/>
    <w:rsid w:val="009956AE"/>
    <w:rsid w:val="00997CE5"/>
    <w:rsid w:val="009A086C"/>
    <w:rsid w:val="009A0AD7"/>
    <w:rsid w:val="009A275F"/>
    <w:rsid w:val="009A31C6"/>
    <w:rsid w:val="009A5659"/>
    <w:rsid w:val="009A6AFC"/>
    <w:rsid w:val="009B09F8"/>
    <w:rsid w:val="009B196B"/>
    <w:rsid w:val="009B1DD3"/>
    <w:rsid w:val="009B2DE8"/>
    <w:rsid w:val="009B5103"/>
    <w:rsid w:val="009C1325"/>
    <w:rsid w:val="009D24E8"/>
    <w:rsid w:val="009D47A2"/>
    <w:rsid w:val="009D5F64"/>
    <w:rsid w:val="009E13D1"/>
    <w:rsid w:val="009E5F88"/>
    <w:rsid w:val="009F061A"/>
    <w:rsid w:val="009F103B"/>
    <w:rsid w:val="009F5BD2"/>
    <w:rsid w:val="009F6652"/>
    <w:rsid w:val="009F7CDD"/>
    <w:rsid w:val="00A022A5"/>
    <w:rsid w:val="00A040C6"/>
    <w:rsid w:val="00A04866"/>
    <w:rsid w:val="00A0673B"/>
    <w:rsid w:val="00A079FD"/>
    <w:rsid w:val="00A11E75"/>
    <w:rsid w:val="00A1774F"/>
    <w:rsid w:val="00A201B2"/>
    <w:rsid w:val="00A210EE"/>
    <w:rsid w:val="00A2360C"/>
    <w:rsid w:val="00A24F9C"/>
    <w:rsid w:val="00A31A82"/>
    <w:rsid w:val="00A33608"/>
    <w:rsid w:val="00A422EF"/>
    <w:rsid w:val="00A4237F"/>
    <w:rsid w:val="00A4320C"/>
    <w:rsid w:val="00A4777B"/>
    <w:rsid w:val="00A50AD4"/>
    <w:rsid w:val="00A5294E"/>
    <w:rsid w:val="00A5458E"/>
    <w:rsid w:val="00A56146"/>
    <w:rsid w:val="00A56D67"/>
    <w:rsid w:val="00A623B5"/>
    <w:rsid w:val="00A65EE6"/>
    <w:rsid w:val="00A71C6B"/>
    <w:rsid w:val="00A71DAC"/>
    <w:rsid w:val="00A76627"/>
    <w:rsid w:val="00A76FFD"/>
    <w:rsid w:val="00A850D9"/>
    <w:rsid w:val="00A86EDD"/>
    <w:rsid w:val="00A90513"/>
    <w:rsid w:val="00A90810"/>
    <w:rsid w:val="00A92547"/>
    <w:rsid w:val="00A948DA"/>
    <w:rsid w:val="00A94C64"/>
    <w:rsid w:val="00A97D5C"/>
    <w:rsid w:val="00AA7247"/>
    <w:rsid w:val="00AA787C"/>
    <w:rsid w:val="00AA7A0A"/>
    <w:rsid w:val="00AB5790"/>
    <w:rsid w:val="00AB656B"/>
    <w:rsid w:val="00AB7160"/>
    <w:rsid w:val="00AC0EEE"/>
    <w:rsid w:val="00AC109A"/>
    <w:rsid w:val="00AC2BC8"/>
    <w:rsid w:val="00AC2E9D"/>
    <w:rsid w:val="00AC6A46"/>
    <w:rsid w:val="00AD2C3C"/>
    <w:rsid w:val="00AD5881"/>
    <w:rsid w:val="00AD6554"/>
    <w:rsid w:val="00AD7F7B"/>
    <w:rsid w:val="00AE237B"/>
    <w:rsid w:val="00AE363A"/>
    <w:rsid w:val="00AE45F3"/>
    <w:rsid w:val="00AE7070"/>
    <w:rsid w:val="00AF1A42"/>
    <w:rsid w:val="00AF3A03"/>
    <w:rsid w:val="00AF4C0D"/>
    <w:rsid w:val="00AF50BD"/>
    <w:rsid w:val="00AF6C80"/>
    <w:rsid w:val="00B01C71"/>
    <w:rsid w:val="00B0345C"/>
    <w:rsid w:val="00B051E8"/>
    <w:rsid w:val="00B06D9B"/>
    <w:rsid w:val="00B0705E"/>
    <w:rsid w:val="00B07F63"/>
    <w:rsid w:val="00B172F3"/>
    <w:rsid w:val="00B242A9"/>
    <w:rsid w:val="00B318DB"/>
    <w:rsid w:val="00B31A30"/>
    <w:rsid w:val="00B415AC"/>
    <w:rsid w:val="00B42B2B"/>
    <w:rsid w:val="00B44CEA"/>
    <w:rsid w:val="00B44EBD"/>
    <w:rsid w:val="00B45B37"/>
    <w:rsid w:val="00B46535"/>
    <w:rsid w:val="00B53223"/>
    <w:rsid w:val="00B54F41"/>
    <w:rsid w:val="00B60016"/>
    <w:rsid w:val="00B61C36"/>
    <w:rsid w:val="00B637EA"/>
    <w:rsid w:val="00B63A49"/>
    <w:rsid w:val="00B66739"/>
    <w:rsid w:val="00B66EA2"/>
    <w:rsid w:val="00B738EE"/>
    <w:rsid w:val="00B77B64"/>
    <w:rsid w:val="00B83894"/>
    <w:rsid w:val="00B838DB"/>
    <w:rsid w:val="00B83E48"/>
    <w:rsid w:val="00B91ECA"/>
    <w:rsid w:val="00B92C18"/>
    <w:rsid w:val="00B95292"/>
    <w:rsid w:val="00B96F14"/>
    <w:rsid w:val="00B97450"/>
    <w:rsid w:val="00BA047F"/>
    <w:rsid w:val="00BA23F1"/>
    <w:rsid w:val="00BB0875"/>
    <w:rsid w:val="00BB284B"/>
    <w:rsid w:val="00BB2DBC"/>
    <w:rsid w:val="00BB70C9"/>
    <w:rsid w:val="00BC292A"/>
    <w:rsid w:val="00BD2BA0"/>
    <w:rsid w:val="00BD48D9"/>
    <w:rsid w:val="00BE123A"/>
    <w:rsid w:val="00BE20B7"/>
    <w:rsid w:val="00BE2242"/>
    <w:rsid w:val="00BE3446"/>
    <w:rsid w:val="00BE37AA"/>
    <w:rsid w:val="00BE3E5C"/>
    <w:rsid w:val="00BE5E1C"/>
    <w:rsid w:val="00BE6C19"/>
    <w:rsid w:val="00BF0A0A"/>
    <w:rsid w:val="00BF46BC"/>
    <w:rsid w:val="00BF4EA0"/>
    <w:rsid w:val="00BF564A"/>
    <w:rsid w:val="00C02139"/>
    <w:rsid w:val="00C02888"/>
    <w:rsid w:val="00C03EF3"/>
    <w:rsid w:val="00C12E42"/>
    <w:rsid w:val="00C21BD0"/>
    <w:rsid w:val="00C22EEF"/>
    <w:rsid w:val="00C333D6"/>
    <w:rsid w:val="00C3567E"/>
    <w:rsid w:val="00C35D68"/>
    <w:rsid w:val="00C36256"/>
    <w:rsid w:val="00C36ED1"/>
    <w:rsid w:val="00C40FC1"/>
    <w:rsid w:val="00C5447A"/>
    <w:rsid w:val="00C56F7E"/>
    <w:rsid w:val="00C57C99"/>
    <w:rsid w:val="00C6013B"/>
    <w:rsid w:val="00C60F09"/>
    <w:rsid w:val="00C623AA"/>
    <w:rsid w:val="00C6277B"/>
    <w:rsid w:val="00C62E15"/>
    <w:rsid w:val="00C65323"/>
    <w:rsid w:val="00C67D3A"/>
    <w:rsid w:val="00C716A1"/>
    <w:rsid w:val="00C72E10"/>
    <w:rsid w:val="00C77A09"/>
    <w:rsid w:val="00C77D24"/>
    <w:rsid w:val="00C80DE6"/>
    <w:rsid w:val="00C81470"/>
    <w:rsid w:val="00C86E3F"/>
    <w:rsid w:val="00CA4457"/>
    <w:rsid w:val="00CA71E4"/>
    <w:rsid w:val="00CB120C"/>
    <w:rsid w:val="00CB20AE"/>
    <w:rsid w:val="00CB26E3"/>
    <w:rsid w:val="00CB2F49"/>
    <w:rsid w:val="00CB436D"/>
    <w:rsid w:val="00CC054E"/>
    <w:rsid w:val="00CC1406"/>
    <w:rsid w:val="00CC291D"/>
    <w:rsid w:val="00CC2D69"/>
    <w:rsid w:val="00CC4A2D"/>
    <w:rsid w:val="00CD5119"/>
    <w:rsid w:val="00CD5151"/>
    <w:rsid w:val="00CD5B94"/>
    <w:rsid w:val="00CD612E"/>
    <w:rsid w:val="00CD6AF9"/>
    <w:rsid w:val="00CE14FF"/>
    <w:rsid w:val="00CE3CE3"/>
    <w:rsid w:val="00CE3EE4"/>
    <w:rsid w:val="00CE4D9D"/>
    <w:rsid w:val="00CE5266"/>
    <w:rsid w:val="00CE6857"/>
    <w:rsid w:val="00CE7D4F"/>
    <w:rsid w:val="00CF2A8A"/>
    <w:rsid w:val="00CF2DBC"/>
    <w:rsid w:val="00CF4262"/>
    <w:rsid w:val="00D004DD"/>
    <w:rsid w:val="00D0452A"/>
    <w:rsid w:val="00D05140"/>
    <w:rsid w:val="00D106BD"/>
    <w:rsid w:val="00D1217D"/>
    <w:rsid w:val="00D12A58"/>
    <w:rsid w:val="00D12EEC"/>
    <w:rsid w:val="00D139DD"/>
    <w:rsid w:val="00D1413C"/>
    <w:rsid w:val="00D15240"/>
    <w:rsid w:val="00D17F13"/>
    <w:rsid w:val="00D2006C"/>
    <w:rsid w:val="00D22BA7"/>
    <w:rsid w:val="00D23155"/>
    <w:rsid w:val="00D23332"/>
    <w:rsid w:val="00D23462"/>
    <w:rsid w:val="00D246B7"/>
    <w:rsid w:val="00D2609C"/>
    <w:rsid w:val="00D268BA"/>
    <w:rsid w:val="00D26AEA"/>
    <w:rsid w:val="00D301E1"/>
    <w:rsid w:val="00D30EF7"/>
    <w:rsid w:val="00D34F66"/>
    <w:rsid w:val="00D35477"/>
    <w:rsid w:val="00D40754"/>
    <w:rsid w:val="00D42573"/>
    <w:rsid w:val="00D45232"/>
    <w:rsid w:val="00D525E1"/>
    <w:rsid w:val="00D54FD0"/>
    <w:rsid w:val="00D55821"/>
    <w:rsid w:val="00D578C4"/>
    <w:rsid w:val="00D57CC3"/>
    <w:rsid w:val="00D62623"/>
    <w:rsid w:val="00D67663"/>
    <w:rsid w:val="00D706E2"/>
    <w:rsid w:val="00D70750"/>
    <w:rsid w:val="00D71B4F"/>
    <w:rsid w:val="00D739BB"/>
    <w:rsid w:val="00D76A09"/>
    <w:rsid w:val="00D77B70"/>
    <w:rsid w:val="00D8441A"/>
    <w:rsid w:val="00D84BDF"/>
    <w:rsid w:val="00D85E18"/>
    <w:rsid w:val="00D93548"/>
    <w:rsid w:val="00D95A6F"/>
    <w:rsid w:val="00DA1428"/>
    <w:rsid w:val="00DA64D9"/>
    <w:rsid w:val="00DA68E1"/>
    <w:rsid w:val="00DA6BD2"/>
    <w:rsid w:val="00DB01E7"/>
    <w:rsid w:val="00DB0D82"/>
    <w:rsid w:val="00DB1F44"/>
    <w:rsid w:val="00DB7B4F"/>
    <w:rsid w:val="00DC0417"/>
    <w:rsid w:val="00DC08D3"/>
    <w:rsid w:val="00DC48E8"/>
    <w:rsid w:val="00DC62B4"/>
    <w:rsid w:val="00DD0F6D"/>
    <w:rsid w:val="00DD270D"/>
    <w:rsid w:val="00DD32C2"/>
    <w:rsid w:val="00DD6E74"/>
    <w:rsid w:val="00DE04F3"/>
    <w:rsid w:val="00DE303F"/>
    <w:rsid w:val="00DE68F3"/>
    <w:rsid w:val="00DF2043"/>
    <w:rsid w:val="00DF7E4E"/>
    <w:rsid w:val="00E019C0"/>
    <w:rsid w:val="00E020EF"/>
    <w:rsid w:val="00E03ADC"/>
    <w:rsid w:val="00E04CCE"/>
    <w:rsid w:val="00E05116"/>
    <w:rsid w:val="00E059CE"/>
    <w:rsid w:val="00E07CA5"/>
    <w:rsid w:val="00E12707"/>
    <w:rsid w:val="00E1585C"/>
    <w:rsid w:val="00E15A59"/>
    <w:rsid w:val="00E2265C"/>
    <w:rsid w:val="00E26DC7"/>
    <w:rsid w:val="00E271DE"/>
    <w:rsid w:val="00E32E22"/>
    <w:rsid w:val="00E33119"/>
    <w:rsid w:val="00E35B18"/>
    <w:rsid w:val="00E371D9"/>
    <w:rsid w:val="00E414AA"/>
    <w:rsid w:val="00E43C4E"/>
    <w:rsid w:val="00E43F44"/>
    <w:rsid w:val="00E44D7B"/>
    <w:rsid w:val="00E5256F"/>
    <w:rsid w:val="00E54AA0"/>
    <w:rsid w:val="00E57008"/>
    <w:rsid w:val="00E57779"/>
    <w:rsid w:val="00E57F12"/>
    <w:rsid w:val="00E60B55"/>
    <w:rsid w:val="00E70450"/>
    <w:rsid w:val="00E72853"/>
    <w:rsid w:val="00E74251"/>
    <w:rsid w:val="00E822E8"/>
    <w:rsid w:val="00E830A3"/>
    <w:rsid w:val="00E9015B"/>
    <w:rsid w:val="00E91C83"/>
    <w:rsid w:val="00E9243B"/>
    <w:rsid w:val="00E9415D"/>
    <w:rsid w:val="00E95203"/>
    <w:rsid w:val="00E96C55"/>
    <w:rsid w:val="00E97A58"/>
    <w:rsid w:val="00EA1465"/>
    <w:rsid w:val="00EA4213"/>
    <w:rsid w:val="00EA5633"/>
    <w:rsid w:val="00EC2820"/>
    <w:rsid w:val="00EC4D37"/>
    <w:rsid w:val="00ED1B2E"/>
    <w:rsid w:val="00ED35E4"/>
    <w:rsid w:val="00EE5A5C"/>
    <w:rsid w:val="00EE639C"/>
    <w:rsid w:val="00EE7EA1"/>
    <w:rsid w:val="00EF10D7"/>
    <w:rsid w:val="00EF248B"/>
    <w:rsid w:val="00EF24A4"/>
    <w:rsid w:val="00EF5415"/>
    <w:rsid w:val="00EF60B7"/>
    <w:rsid w:val="00F00C13"/>
    <w:rsid w:val="00F01779"/>
    <w:rsid w:val="00F06080"/>
    <w:rsid w:val="00F078E5"/>
    <w:rsid w:val="00F11985"/>
    <w:rsid w:val="00F12D79"/>
    <w:rsid w:val="00F138D2"/>
    <w:rsid w:val="00F14871"/>
    <w:rsid w:val="00F15834"/>
    <w:rsid w:val="00F20313"/>
    <w:rsid w:val="00F230B7"/>
    <w:rsid w:val="00F26F6C"/>
    <w:rsid w:val="00F31FA5"/>
    <w:rsid w:val="00F3473F"/>
    <w:rsid w:val="00F35316"/>
    <w:rsid w:val="00F35469"/>
    <w:rsid w:val="00F3676A"/>
    <w:rsid w:val="00F376E7"/>
    <w:rsid w:val="00F426C1"/>
    <w:rsid w:val="00F44B32"/>
    <w:rsid w:val="00F46A47"/>
    <w:rsid w:val="00F54583"/>
    <w:rsid w:val="00F60E47"/>
    <w:rsid w:val="00F611B9"/>
    <w:rsid w:val="00F6266A"/>
    <w:rsid w:val="00F6327A"/>
    <w:rsid w:val="00F63808"/>
    <w:rsid w:val="00F63B63"/>
    <w:rsid w:val="00F64CF3"/>
    <w:rsid w:val="00F66B55"/>
    <w:rsid w:val="00F70D8F"/>
    <w:rsid w:val="00F76174"/>
    <w:rsid w:val="00F77070"/>
    <w:rsid w:val="00F858DB"/>
    <w:rsid w:val="00F87AE7"/>
    <w:rsid w:val="00F87EDC"/>
    <w:rsid w:val="00F92BFC"/>
    <w:rsid w:val="00F94482"/>
    <w:rsid w:val="00F94DF3"/>
    <w:rsid w:val="00F95084"/>
    <w:rsid w:val="00F9772C"/>
    <w:rsid w:val="00FA24A2"/>
    <w:rsid w:val="00FA34A0"/>
    <w:rsid w:val="00FA6365"/>
    <w:rsid w:val="00FB1D32"/>
    <w:rsid w:val="00FB6133"/>
    <w:rsid w:val="00FB627C"/>
    <w:rsid w:val="00FB76AF"/>
    <w:rsid w:val="00FC2A51"/>
    <w:rsid w:val="00FC37F1"/>
    <w:rsid w:val="00FC5AA7"/>
    <w:rsid w:val="00FC6C5C"/>
    <w:rsid w:val="00FC7312"/>
    <w:rsid w:val="00FD103F"/>
    <w:rsid w:val="00FD2A9E"/>
    <w:rsid w:val="00FD2DE0"/>
    <w:rsid w:val="00FD356C"/>
    <w:rsid w:val="00FD40E5"/>
    <w:rsid w:val="00FE1F06"/>
    <w:rsid w:val="00FE2FA7"/>
    <w:rsid w:val="00FE312B"/>
    <w:rsid w:val="00FE6677"/>
    <w:rsid w:val="00FF1FB7"/>
    <w:rsid w:val="00FF38DC"/>
    <w:rsid w:val="00FF3ECD"/>
    <w:rsid w:val="00FF6F7F"/>
    <w:rsid w:val="00FF7348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91629C"/>
  <w15:docId w15:val="{7582FD21-FFA8-4D24-A481-0F521F7E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2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2FA7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FE2FA7"/>
    <w:pPr>
      <w:keepNext/>
      <w:outlineLvl w:val="2"/>
    </w:pPr>
    <w:rPr>
      <w:rFonts w:ascii="Verdana" w:hAnsi="Verdana"/>
      <w:b/>
      <w:bCs/>
      <w:color w:val="000000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FE2FA7"/>
    <w:pPr>
      <w:keepNext/>
      <w:outlineLvl w:val="3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FE2FA7"/>
    <w:pPr>
      <w:keepNext/>
      <w:numPr>
        <w:numId w:val="1"/>
      </w:numPr>
      <w:outlineLvl w:val="5"/>
    </w:pPr>
    <w:rPr>
      <w:rFonts w:ascii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FE2FA7"/>
    <w:pPr>
      <w:keepNext/>
      <w:jc w:val="center"/>
      <w:outlineLvl w:val="6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742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7425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82E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2E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82C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character" w:customStyle="1" w:styleId="Heading1Char">
    <w:name w:val="Heading 1 Char"/>
    <w:basedOn w:val="DefaultParagraphFont"/>
    <w:link w:val="Heading1"/>
    <w:rsid w:val="00FE2FA7"/>
    <w:rPr>
      <w:b/>
      <w:b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E2FA7"/>
    <w:rPr>
      <w:rFonts w:ascii="Verdana" w:hAnsi="Verdana"/>
      <w:b/>
      <w:bCs/>
      <w:color w:val="00000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E2FA7"/>
    <w:rPr>
      <w:rFonts w:ascii="Arial" w:hAnsi="Arial" w:cs="Arial"/>
      <w:b/>
      <w:bCs/>
      <w:sz w:val="22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FE2FA7"/>
    <w:rPr>
      <w:rFonts w:ascii="Arial" w:hAnsi="Arial" w:cs="Arial"/>
      <w:b/>
      <w:bCs/>
      <w:sz w:val="22"/>
      <w:szCs w:val="24"/>
    </w:rPr>
  </w:style>
  <w:style w:type="character" w:customStyle="1" w:styleId="Heading7Char">
    <w:name w:val="Heading 7 Char"/>
    <w:basedOn w:val="DefaultParagraphFont"/>
    <w:link w:val="Heading7"/>
    <w:rsid w:val="00FE2FA7"/>
    <w:rPr>
      <w:rFonts w:ascii="Arial" w:hAnsi="Arial" w:cs="Arial"/>
      <w:b/>
      <w:bCs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FE2FA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FE2FA7"/>
    <w:rPr>
      <w:b/>
      <w:bCs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FE2FA7"/>
    <w:pPr>
      <w:ind w:left="1440" w:firstLine="720"/>
      <w:jc w:val="both"/>
    </w:pPr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FE2FA7"/>
    <w:rPr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FE2FA7"/>
    <w:rPr>
      <w:rFonts w:ascii="Arial" w:hAnsi="Arial" w:cs="Arial"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FE2FA7"/>
    <w:rPr>
      <w:rFonts w:ascii="Arial" w:hAnsi="Arial" w:cs="Arial"/>
      <w:color w:val="000000"/>
      <w:sz w:val="28"/>
      <w:szCs w:val="28"/>
      <w:lang w:val="en-US" w:eastAsia="en-US"/>
    </w:rPr>
  </w:style>
  <w:style w:type="character" w:styleId="Hyperlink">
    <w:name w:val="Hyperlink"/>
    <w:basedOn w:val="DefaultParagraphFont"/>
    <w:rsid w:val="00FE2FA7"/>
    <w:rPr>
      <w:rFonts w:ascii="Verdana" w:hAnsi="Verdana" w:hint="default"/>
      <w:color w:val="003399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2FA7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FE2FA7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FE2FA7"/>
    <w:rPr>
      <w:b/>
      <w:bCs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FE2FA7"/>
    <w:pPr>
      <w:tabs>
        <w:tab w:val="left" w:pos="720"/>
      </w:tabs>
      <w:autoSpaceDE w:val="0"/>
      <w:autoSpaceDN w:val="0"/>
      <w:adjustRightInd w:val="0"/>
      <w:ind w:left="1440"/>
    </w:pPr>
    <w:rPr>
      <w:rFonts w:ascii="Arial" w:hAnsi="Arial" w:cs="Arial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E2FA7"/>
    <w:rPr>
      <w:rFonts w:ascii="Arial" w:hAnsi="Arial" w:cs="Arial"/>
      <w:sz w:val="24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7B7A47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sid w:val="009D24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r%20greg\Application%20Data\Microsoft\Templates\IT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IT-Letterhead</Template>
  <TotalTime>3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14, 2008</vt:lpstr>
    </vt:vector>
  </TitlesOfParts>
  <Company>Microsoft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14, 2008</dc:title>
  <dc:creator>microsoft</dc:creator>
  <cp:lastModifiedBy>MJDMiner</cp:lastModifiedBy>
  <cp:revision>3</cp:revision>
  <cp:lastPrinted>2012-02-26T00:37:00Z</cp:lastPrinted>
  <dcterms:created xsi:type="dcterms:W3CDTF">2021-10-18T13:28:00Z</dcterms:created>
  <dcterms:modified xsi:type="dcterms:W3CDTF">2021-10-18T13:34:00Z</dcterms:modified>
</cp:coreProperties>
</file>