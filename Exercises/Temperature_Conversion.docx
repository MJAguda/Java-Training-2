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59102" w14:textId="77777777" w:rsidR="00560C35" w:rsidRDefault="00560C35" w:rsidP="00D85E18">
      <w:pPr>
        <w:jc w:val="both"/>
        <w:rPr>
          <w:rFonts w:ascii="Century Gothic" w:hAnsi="Century Gothic"/>
          <w:b/>
        </w:rPr>
      </w:pPr>
    </w:p>
    <w:p w14:paraId="7878EED6" w14:textId="426DAF35" w:rsidR="00D85E18" w:rsidRPr="00AA2045" w:rsidRDefault="0087750E" w:rsidP="00D85E18">
      <w:p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Topic Title: </w:t>
      </w:r>
      <w:r w:rsidR="00AA2045">
        <w:rPr>
          <w:rFonts w:ascii="Century Gothic" w:hAnsi="Century Gothic"/>
        </w:rPr>
        <w:t>Temperature Conversion</w:t>
      </w:r>
    </w:p>
    <w:p w14:paraId="526F8446" w14:textId="77777777" w:rsidR="0087750E" w:rsidRPr="0087750E" w:rsidRDefault="0087750E" w:rsidP="00D85E18">
      <w:pPr>
        <w:jc w:val="both"/>
        <w:rPr>
          <w:rFonts w:ascii="Century Gothic" w:hAnsi="Century Gothic"/>
          <w:b/>
        </w:rPr>
      </w:pPr>
    </w:p>
    <w:p w14:paraId="1B324713" w14:textId="77777777" w:rsidR="00962FEC" w:rsidRPr="00962FEC" w:rsidRDefault="00560C35" w:rsidP="00D85E18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Screenshots:</w:t>
      </w:r>
    </w:p>
    <w:p w14:paraId="2C470D4C" w14:textId="244C1DDA" w:rsidR="00FD103F" w:rsidRDefault="00AA2045" w:rsidP="00D85E18">
      <w:pPr>
        <w:jc w:val="both"/>
        <w:rPr>
          <w:rFonts w:ascii="Century Gothic" w:hAnsi="Century Gothic"/>
        </w:rPr>
      </w:pPr>
      <w:r>
        <w:rPr>
          <w:noProof/>
          <w:lang w:val="en-SG" w:eastAsia="en-SG"/>
        </w:rPr>
        <w:drawing>
          <wp:inline distT="0" distB="0" distL="0" distR="0" wp14:anchorId="57A3213D" wp14:editId="6B25CD91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682" w14:textId="23418890" w:rsidR="00AA2045" w:rsidRPr="00AA2045" w:rsidRDefault="00AA2045" w:rsidP="00D85E18">
      <w:pPr>
        <w:jc w:val="both"/>
        <w:rPr>
          <w:rFonts w:ascii="Century Gothic" w:hAnsi="Century Gothic"/>
          <w:sz w:val="18"/>
        </w:rPr>
      </w:pPr>
      <w:r w:rsidRPr="00AA2045">
        <w:rPr>
          <w:rFonts w:ascii="Century Gothic" w:hAnsi="Century Gothic"/>
          <w:sz w:val="22"/>
        </w:rPr>
        <w:t>F</w:t>
      </w:r>
      <w:r>
        <w:rPr>
          <w:rFonts w:ascii="Century Gothic" w:hAnsi="Century Gothic"/>
          <w:sz w:val="22"/>
        </w:rPr>
        <w:t>igure 1. The above screenshot shows the conversion of temperature from Fahrenheit to Celsius.</w:t>
      </w:r>
    </w:p>
    <w:p w14:paraId="33F76D2C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362410AB" w14:textId="6CDA8323" w:rsidR="00560C35" w:rsidRDefault="00AA2045" w:rsidP="00560C35">
      <w:pPr>
        <w:jc w:val="both"/>
        <w:rPr>
          <w:rFonts w:ascii="Century Gothic" w:hAnsi="Century Gothic"/>
        </w:rPr>
      </w:pPr>
      <w:r>
        <w:rPr>
          <w:noProof/>
          <w:lang w:val="en-SG" w:eastAsia="en-SG"/>
        </w:rPr>
        <w:drawing>
          <wp:inline distT="0" distB="0" distL="0" distR="0" wp14:anchorId="2E36662B" wp14:editId="753B9A21">
            <wp:extent cx="5733415" cy="32232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229E" w14:textId="68A4A1AB" w:rsidR="00AA2045" w:rsidRPr="00AA2045" w:rsidRDefault="00AA2045" w:rsidP="00AA2045">
      <w:pPr>
        <w:jc w:val="both"/>
        <w:rPr>
          <w:rFonts w:ascii="Century Gothic" w:hAnsi="Century Gothic"/>
          <w:sz w:val="18"/>
        </w:rPr>
      </w:pPr>
      <w:r w:rsidRPr="00AA2045">
        <w:rPr>
          <w:rFonts w:ascii="Century Gothic" w:hAnsi="Century Gothic"/>
          <w:sz w:val="22"/>
        </w:rPr>
        <w:t>F</w:t>
      </w:r>
      <w:r>
        <w:rPr>
          <w:rFonts w:ascii="Century Gothic" w:hAnsi="Century Gothic"/>
          <w:sz w:val="22"/>
        </w:rPr>
        <w:t>igure 2</w:t>
      </w:r>
      <w:r>
        <w:rPr>
          <w:rFonts w:ascii="Century Gothic" w:hAnsi="Century Gothic"/>
          <w:sz w:val="22"/>
        </w:rPr>
        <w:t xml:space="preserve">. The above screenshot shows the conversion of temperature from </w:t>
      </w:r>
      <w:r>
        <w:rPr>
          <w:rFonts w:ascii="Century Gothic" w:hAnsi="Century Gothic"/>
          <w:sz w:val="22"/>
        </w:rPr>
        <w:t>Celsius</w:t>
      </w:r>
      <w:r>
        <w:rPr>
          <w:rFonts w:ascii="Century Gothic" w:hAnsi="Century Gothic"/>
          <w:sz w:val="22"/>
        </w:rPr>
        <w:t xml:space="preserve"> to </w:t>
      </w:r>
      <w:r>
        <w:rPr>
          <w:rFonts w:ascii="Century Gothic" w:hAnsi="Century Gothic"/>
          <w:sz w:val="22"/>
        </w:rPr>
        <w:t>Fahrenheit</w:t>
      </w:r>
      <w:bookmarkStart w:id="0" w:name="_GoBack"/>
      <w:bookmarkEnd w:id="0"/>
      <w:r>
        <w:rPr>
          <w:rFonts w:ascii="Century Gothic" w:hAnsi="Century Gothic"/>
          <w:sz w:val="22"/>
        </w:rPr>
        <w:t>.</w:t>
      </w:r>
    </w:p>
    <w:p w14:paraId="15E5DA44" w14:textId="77777777" w:rsidR="00AA2045" w:rsidRDefault="00AA2045" w:rsidP="00560C35">
      <w:pPr>
        <w:jc w:val="both"/>
        <w:rPr>
          <w:rFonts w:ascii="Century Gothic" w:hAnsi="Century Gothic"/>
        </w:rPr>
      </w:pPr>
    </w:p>
    <w:p w14:paraId="20A0483D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40001704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5E7FB989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64FDA8BD" w14:textId="77777777" w:rsidR="00560C35" w:rsidRDefault="00560C35" w:rsidP="00560C35">
      <w:pPr>
        <w:jc w:val="both"/>
        <w:rPr>
          <w:rFonts w:ascii="Century Gothic" w:hAnsi="Century Gothic"/>
        </w:rPr>
      </w:pPr>
    </w:p>
    <w:p w14:paraId="723F510B" w14:textId="77777777" w:rsidR="0087750E" w:rsidRPr="0087750E" w:rsidRDefault="00962FEC" w:rsidP="00560C3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021512E7" w14:textId="6358CFD8" w:rsidR="004A3D9C" w:rsidRDefault="00560C35" w:rsidP="009F061A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Codes</w:t>
      </w:r>
      <w:r w:rsidR="002943C3" w:rsidRPr="0045437B">
        <w:rPr>
          <w:rFonts w:ascii="Century Gothic" w:hAnsi="Century Gothic"/>
          <w:b/>
        </w:rPr>
        <w:t>:</w:t>
      </w:r>
    </w:p>
    <w:p w14:paraId="5DEC0038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>/**</w:t>
      </w:r>
    </w:p>
    <w:p w14:paraId="41D15C14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* </w:t>
      </w:r>
      <w:proofErr w:type="gramStart"/>
      <w:r w:rsidRPr="00AA2045">
        <w:rPr>
          <w:rFonts w:ascii="Century Gothic" w:hAnsi="Century Gothic"/>
        </w:rPr>
        <w:t>@(</w:t>
      </w:r>
      <w:proofErr w:type="gramEnd"/>
      <w:r w:rsidRPr="00AA2045">
        <w:rPr>
          <w:rFonts w:ascii="Century Gothic" w:hAnsi="Century Gothic"/>
        </w:rPr>
        <w:t>#)Temperature conversion.java</w:t>
      </w:r>
    </w:p>
    <w:p w14:paraId="17C64F26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*</w:t>
      </w:r>
    </w:p>
    <w:p w14:paraId="2DD71D27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*</w:t>
      </w:r>
    </w:p>
    <w:p w14:paraId="30862B6C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* @author </w:t>
      </w:r>
    </w:p>
    <w:p w14:paraId="263CA84D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* @version 1.00 2021/10/17</w:t>
      </w:r>
    </w:p>
    <w:p w14:paraId="00115231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*/</w:t>
      </w:r>
    </w:p>
    <w:p w14:paraId="338AC877" w14:textId="77777777" w:rsidR="00AA2045" w:rsidRPr="00AA2045" w:rsidRDefault="00AA2045" w:rsidP="00AA2045">
      <w:pPr>
        <w:jc w:val="both"/>
        <w:rPr>
          <w:rFonts w:ascii="Century Gothic" w:hAnsi="Century Gothic"/>
        </w:rPr>
      </w:pPr>
    </w:p>
    <w:p w14:paraId="6E394C94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import </w:t>
      </w:r>
      <w:proofErr w:type="spellStart"/>
      <w:r w:rsidRPr="00AA2045">
        <w:rPr>
          <w:rFonts w:ascii="Century Gothic" w:hAnsi="Century Gothic"/>
        </w:rPr>
        <w:t>java.util</w:t>
      </w:r>
      <w:proofErr w:type="spellEnd"/>
      <w:r w:rsidRPr="00AA2045">
        <w:rPr>
          <w:rFonts w:ascii="Century Gothic" w:hAnsi="Century Gothic"/>
        </w:rPr>
        <w:t>.*;</w:t>
      </w:r>
    </w:p>
    <w:p w14:paraId="273BBEF5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public class </w:t>
      </w:r>
      <w:proofErr w:type="spellStart"/>
      <w:r w:rsidRPr="00AA2045">
        <w:rPr>
          <w:rFonts w:ascii="Century Gothic" w:hAnsi="Century Gothic"/>
        </w:rPr>
        <w:t>Temperature_Conversion</w:t>
      </w:r>
      <w:proofErr w:type="spellEnd"/>
      <w:r w:rsidRPr="00AA2045">
        <w:rPr>
          <w:rFonts w:ascii="Century Gothic" w:hAnsi="Century Gothic"/>
        </w:rPr>
        <w:t xml:space="preserve"> {</w:t>
      </w:r>
    </w:p>
    <w:p w14:paraId="3A1973C7" w14:textId="77777777" w:rsidR="00AA2045" w:rsidRPr="00AA2045" w:rsidRDefault="00AA2045" w:rsidP="00AA2045">
      <w:pPr>
        <w:jc w:val="both"/>
        <w:rPr>
          <w:rFonts w:ascii="Century Gothic" w:hAnsi="Century Gothic"/>
        </w:rPr>
      </w:pPr>
    </w:p>
    <w:p w14:paraId="7D7B6AA9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public static void main(</w:t>
      </w:r>
      <w:proofErr w:type="gramStart"/>
      <w:r w:rsidRPr="00AA2045">
        <w:rPr>
          <w:rFonts w:ascii="Century Gothic" w:hAnsi="Century Gothic"/>
        </w:rPr>
        <w:t>String[</w:t>
      </w:r>
      <w:proofErr w:type="gramEnd"/>
      <w:r w:rsidRPr="00AA2045">
        <w:rPr>
          <w:rFonts w:ascii="Century Gothic" w:hAnsi="Century Gothic"/>
        </w:rPr>
        <w:t xml:space="preserve">] </w:t>
      </w:r>
      <w:proofErr w:type="spellStart"/>
      <w:r w:rsidRPr="00AA2045">
        <w:rPr>
          <w:rFonts w:ascii="Century Gothic" w:hAnsi="Century Gothic"/>
        </w:rPr>
        <w:t>args</w:t>
      </w:r>
      <w:proofErr w:type="spellEnd"/>
      <w:r w:rsidRPr="00AA2045">
        <w:rPr>
          <w:rFonts w:ascii="Century Gothic" w:hAnsi="Century Gothic"/>
        </w:rPr>
        <w:t>) {</w:t>
      </w:r>
    </w:p>
    <w:p w14:paraId="02B7DFA4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  <w:t>//variable declaration</w:t>
      </w:r>
    </w:p>
    <w:p w14:paraId="630B4EFF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int</w:t>
      </w:r>
      <w:proofErr w:type="spellEnd"/>
      <w:r w:rsidRPr="00AA2045">
        <w:rPr>
          <w:rFonts w:ascii="Century Gothic" w:hAnsi="Century Gothic"/>
        </w:rPr>
        <w:t xml:space="preserve"> choice;</w:t>
      </w:r>
    </w:p>
    <w:p w14:paraId="43E2843A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  <w:t xml:space="preserve">float </w:t>
      </w:r>
      <w:proofErr w:type="spellStart"/>
      <w:r w:rsidRPr="00AA2045">
        <w:rPr>
          <w:rFonts w:ascii="Century Gothic" w:hAnsi="Century Gothic"/>
        </w:rPr>
        <w:t>fahrenheit</w:t>
      </w:r>
      <w:proofErr w:type="spellEnd"/>
      <w:r w:rsidRPr="00AA2045">
        <w:rPr>
          <w:rFonts w:ascii="Century Gothic" w:hAnsi="Century Gothic"/>
        </w:rPr>
        <w:t xml:space="preserve"> = 0;</w:t>
      </w:r>
    </w:p>
    <w:p w14:paraId="63F76BA7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  <w:t xml:space="preserve">float </w:t>
      </w:r>
      <w:proofErr w:type="spellStart"/>
      <w:r w:rsidRPr="00AA2045">
        <w:rPr>
          <w:rFonts w:ascii="Century Gothic" w:hAnsi="Century Gothic"/>
        </w:rPr>
        <w:t>celsius</w:t>
      </w:r>
      <w:proofErr w:type="spellEnd"/>
      <w:r w:rsidRPr="00AA2045">
        <w:rPr>
          <w:rFonts w:ascii="Century Gothic" w:hAnsi="Century Gothic"/>
        </w:rPr>
        <w:t xml:space="preserve"> = 0;</w:t>
      </w:r>
    </w:p>
    <w:p w14:paraId="25E9C38E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</w:p>
    <w:p w14:paraId="13FFE8EB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("Fahrenheit to Celsius - 1");</w:t>
      </w:r>
    </w:p>
    <w:p w14:paraId="5B973A0A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("Celsius to Fahrenheit - 2");</w:t>
      </w:r>
    </w:p>
    <w:p w14:paraId="539A7416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("-------------------------");</w:t>
      </w:r>
    </w:p>
    <w:p w14:paraId="676463C1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</w:t>
      </w:r>
      <w:proofErr w:type="spellEnd"/>
      <w:r w:rsidRPr="00AA2045">
        <w:rPr>
          <w:rFonts w:ascii="Century Gothic" w:hAnsi="Century Gothic"/>
        </w:rPr>
        <w:t xml:space="preserve">("Enter </w:t>
      </w:r>
      <w:proofErr w:type="gramStart"/>
      <w:r w:rsidRPr="00AA2045">
        <w:rPr>
          <w:rFonts w:ascii="Century Gothic" w:hAnsi="Century Gothic"/>
        </w:rPr>
        <w:t>Choice :</w:t>
      </w:r>
      <w:proofErr w:type="gramEnd"/>
      <w:r w:rsidRPr="00AA2045">
        <w:rPr>
          <w:rFonts w:ascii="Century Gothic" w:hAnsi="Century Gothic"/>
        </w:rPr>
        <w:t xml:space="preserve"> ");</w:t>
      </w:r>
    </w:p>
    <w:p w14:paraId="1153D54F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</w:p>
    <w:p w14:paraId="582AE448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  <w:t xml:space="preserve">Scanner </w:t>
      </w:r>
      <w:proofErr w:type="spellStart"/>
      <w:r w:rsidRPr="00AA2045">
        <w:rPr>
          <w:rFonts w:ascii="Century Gothic" w:hAnsi="Century Gothic"/>
        </w:rPr>
        <w:t>keyb</w:t>
      </w:r>
      <w:proofErr w:type="spellEnd"/>
      <w:r w:rsidRPr="00AA2045">
        <w:rPr>
          <w:rFonts w:ascii="Century Gothic" w:hAnsi="Century Gothic"/>
        </w:rPr>
        <w:t xml:space="preserve"> = new Scanner(System.in);</w:t>
      </w:r>
    </w:p>
    <w:p w14:paraId="00847AEC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  <w:t xml:space="preserve">choice = </w:t>
      </w:r>
      <w:proofErr w:type="spellStart"/>
      <w:proofErr w:type="gramStart"/>
      <w:r w:rsidRPr="00AA2045">
        <w:rPr>
          <w:rFonts w:ascii="Century Gothic" w:hAnsi="Century Gothic"/>
        </w:rPr>
        <w:t>keyb.nextInt</w:t>
      </w:r>
      <w:proofErr w:type="spellEnd"/>
      <w:proofErr w:type="gramEnd"/>
      <w:r w:rsidRPr="00AA2045">
        <w:rPr>
          <w:rFonts w:ascii="Century Gothic" w:hAnsi="Century Gothic"/>
        </w:rPr>
        <w:t>();</w:t>
      </w:r>
    </w:p>
    <w:p w14:paraId="756C5E43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("-------------------------");</w:t>
      </w:r>
    </w:p>
    <w:p w14:paraId="596928D3" w14:textId="77777777" w:rsidR="00AA2045" w:rsidRPr="00AA2045" w:rsidRDefault="00AA2045" w:rsidP="00AA2045">
      <w:pPr>
        <w:jc w:val="both"/>
        <w:rPr>
          <w:rFonts w:ascii="Century Gothic" w:hAnsi="Century Gothic"/>
        </w:rPr>
      </w:pPr>
    </w:p>
    <w:p w14:paraId="32500F07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proofErr w:type="gramStart"/>
      <w:r w:rsidRPr="00AA2045">
        <w:rPr>
          <w:rFonts w:ascii="Century Gothic" w:hAnsi="Century Gothic"/>
        </w:rPr>
        <w:t>if(</w:t>
      </w:r>
      <w:proofErr w:type="gramEnd"/>
      <w:r w:rsidRPr="00AA2045">
        <w:rPr>
          <w:rFonts w:ascii="Century Gothic" w:hAnsi="Century Gothic"/>
        </w:rPr>
        <w:t>choice == 1){</w:t>
      </w:r>
    </w:p>
    <w:p w14:paraId="445D5A5B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("Fahrenheit to Celsius Conversion");</w:t>
      </w:r>
    </w:p>
    <w:p w14:paraId="4C603497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</w:t>
      </w:r>
      <w:proofErr w:type="spellEnd"/>
      <w:r w:rsidRPr="00AA2045">
        <w:rPr>
          <w:rFonts w:ascii="Century Gothic" w:hAnsi="Century Gothic"/>
        </w:rPr>
        <w:t>("Enter Fahrenheit = ");</w:t>
      </w:r>
    </w:p>
    <w:p w14:paraId="21CE7566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fahrenheit</w:t>
      </w:r>
      <w:proofErr w:type="spellEnd"/>
      <w:r w:rsidRPr="00AA2045">
        <w:rPr>
          <w:rFonts w:ascii="Century Gothic" w:hAnsi="Century Gothic"/>
        </w:rPr>
        <w:t xml:space="preserve"> = </w:t>
      </w:r>
      <w:proofErr w:type="spellStart"/>
      <w:proofErr w:type="gramStart"/>
      <w:r w:rsidRPr="00AA2045">
        <w:rPr>
          <w:rFonts w:ascii="Century Gothic" w:hAnsi="Century Gothic"/>
        </w:rPr>
        <w:t>keyb.nextFloat</w:t>
      </w:r>
      <w:proofErr w:type="spellEnd"/>
      <w:proofErr w:type="gramEnd"/>
      <w:r w:rsidRPr="00AA2045">
        <w:rPr>
          <w:rFonts w:ascii="Century Gothic" w:hAnsi="Century Gothic"/>
        </w:rPr>
        <w:t>();</w:t>
      </w:r>
    </w:p>
    <w:p w14:paraId="087A9D27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</w:p>
    <w:p w14:paraId="62EBA580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celsius</w:t>
      </w:r>
      <w:proofErr w:type="spellEnd"/>
      <w:r w:rsidRPr="00AA2045">
        <w:rPr>
          <w:rFonts w:ascii="Century Gothic" w:hAnsi="Century Gothic"/>
        </w:rPr>
        <w:t xml:space="preserve"> = ((</w:t>
      </w:r>
      <w:proofErr w:type="spellStart"/>
      <w:r w:rsidRPr="00AA2045">
        <w:rPr>
          <w:rFonts w:ascii="Century Gothic" w:hAnsi="Century Gothic"/>
        </w:rPr>
        <w:t>fahrenheit</w:t>
      </w:r>
      <w:proofErr w:type="spellEnd"/>
      <w:r w:rsidRPr="00AA2045">
        <w:rPr>
          <w:rFonts w:ascii="Century Gothic" w:hAnsi="Century Gothic"/>
        </w:rPr>
        <w:t xml:space="preserve"> - 32) * 5)/9;</w:t>
      </w:r>
    </w:p>
    <w:p w14:paraId="05391285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</w:p>
    <w:p w14:paraId="798824D2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 xml:space="preserve">("Celsius = (" + </w:t>
      </w:r>
      <w:proofErr w:type="spellStart"/>
      <w:r w:rsidRPr="00AA2045">
        <w:rPr>
          <w:rFonts w:ascii="Century Gothic" w:hAnsi="Century Gothic"/>
        </w:rPr>
        <w:t>fahrenheit</w:t>
      </w:r>
      <w:proofErr w:type="spellEnd"/>
      <w:r w:rsidRPr="00AA2045">
        <w:rPr>
          <w:rFonts w:ascii="Century Gothic" w:hAnsi="Century Gothic"/>
        </w:rPr>
        <w:t xml:space="preserve"> + "-</w:t>
      </w:r>
      <w:proofErr w:type="gramStart"/>
      <w:r w:rsidRPr="00AA2045">
        <w:rPr>
          <w:rFonts w:ascii="Century Gothic" w:hAnsi="Century Gothic"/>
        </w:rPr>
        <w:t>32)*</w:t>
      </w:r>
      <w:proofErr w:type="gramEnd"/>
      <w:r w:rsidRPr="00AA2045">
        <w:rPr>
          <w:rFonts w:ascii="Century Gothic" w:hAnsi="Century Gothic"/>
        </w:rPr>
        <w:t>5/9");</w:t>
      </w:r>
    </w:p>
    <w:p w14:paraId="76F98871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("Celsius = " +</w:t>
      </w:r>
      <w:proofErr w:type="spellStart"/>
      <w:r w:rsidRPr="00AA2045">
        <w:rPr>
          <w:rFonts w:ascii="Century Gothic" w:hAnsi="Century Gothic"/>
        </w:rPr>
        <w:t>celsius</w:t>
      </w:r>
      <w:proofErr w:type="spellEnd"/>
      <w:r w:rsidRPr="00AA2045">
        <w:rPr>
          <w:rFonts w:ascii="Century Gothic" w:hAnsi="Century Gothic"/>
        </w:rPr>
        <w:t>);</w:t>
      </w:r>
    </w:p>
    <w:p w14:paraId="5DF45681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  <w:t>}</w:t>
      </w:r>
    </w:p>
    <w:p w14:paraId="01A76BA8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  <w:t xml:space="preserve">else </w:t>
      </w:r>
      <w:proofErr w:type="gramStart"/>
      <w:r w:rsidRPr="00AA2045">
        <w:rPr>
          <w:rFonts w:ascii="Century Gothic" w:hAnsi="Century Gothic"/>
        </w:rPr>
        <w:t>if(</w:t>
      </w:r>
      <w:proofErr w:type="gramEnd"/>
      <w:r w:rsidRPr="00AA2045">
        <w:rPr>
          <w:rFonts w:ascii="Century Gothic" w:hAnsi="Century Gothic"/>
        </w:rPr>
        <w:t>choice == 2){</w:t>
      </w:r>
    </w:p>
    <w:p w14:paraId="0ED9C8E0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("Celsius to Fahrenheit Conversion");</w:t>
      </w:r>
    </w:p>
    <w:p w14:paraId="53FBFFBC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lastRenderedPageBreak/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</w:t>
      </w:r>
      <w:proofErr w:type="spellEnd"/>
      <w:r w:rsidRPr="00AA2045">
        <w:rPr>
          <w:rFonts w:ascii="Century Gothic" w:hAnsi="Century Gothic"/>
        </w:rPr>
        <w:t>("Enter Celsius = ");</w:t>
      </w:r>
    </w:p>
    <w:p w14:paraId="058EA3C8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celsius</w:t>
      </w:r>
      <w:proofErr w:type="spellEnd"/>
      <w:r w:rsidRPr="00AA2045">
        <w:rPr>
          <w:rFonts w:ascii="Century Gothic" w:hAnsi="Century Gothic"/>
        </w:rPr>
        <w:t xml:space="preserve"> = </w:t>
      </w:r>
      <w:proofErr w:type="spellStart"/>
      <w:proofErr w:type="gramStart"/>
      <w:r w:rsidRPr="00AA2045">
        <w:rPr>
          <w:rFonts w:ascii="Century Gothic" w:hAnsi="Century Gothic"/>
        </w:rPr>
        <w:t>keyb.nextFloat</w:t>
      </w:r>
      <w:proofErr w:type="spellEnd"/>
      <w:proofErr w:type="gramEnd"/>
      <w:r w:rsidRPr="00AA2045">
        <w:rPr>
          <w:rFonts w:ascii="Century Gothic" w:hAnsi="Century Gothic"/>
        </w:rPr>
        <w:t>();</w:t>
      </w:r>
    </w:p>
    <w:p w14:paraId="4C2DEE98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</w:p>
    <w:p w14:paraId="19272D3D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fahrenheit</w:t>
      </w:r>
      <w:proofErr w:type="spellEnd"/>
      <w:r w:rsidRPr="00AA2045">
        <w:rPr>
          <w:rFonts w:ascii="Century Gothic" w:hAnsi="Century Gothic"/>
        </w:rPr>
        <w:t xml:space="preserve"> = ((</w:t>
      </w:r>
      <w:proofErr w:type="spellStart"/>
      <w:r w:rsidRPr="00AA2045">
        <w:rPr>
          <w:rFonts w:ascii="Century Gothic" w:hAnsi="Century Gothic"/>
        </w:rPr>
        <w:t>celsius</w:t>
      </w:r>
      <w:proofErr w:type="spellEnd"/>
      <w:r w:rsidRPr="00AA2045">
        <w:rPr>
          <w:rFonts w:ascii="Century Gothic" w:hAnsi="Century Gothic"/>
        </w:rPr>
        <w:t xml:space="preserve"> * 9)/5) + 32;</w:t>
      </w:r>
    </w:p>
    <w:p w14:paraId="0EFF45D8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</w:p>
    <w:p w14:paraId="72272A49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 xml:space="preserve">("Fahrenheit = (" + </w:t>
      </w:r>
      <w:proofErr w:type="spellStart"/>
      <w:r w:rsidRPr="00AA2045">
        <w:rPr>
          <w:rFonts w:ascii="Century Gothic" w:hAnsi="Century Gothic"/>
        </w:rPr>
        <w:t>celsius</w:t>
      </w:r>
      <w:proofErr w:type="spellEnd"/>
      <w:r w:rsidRPr="00AA2045">
        <w:rPr>
          <w:rFonts w:ascii="Century Gothic" w:hAnsi="Century Gothic"/>
        </w:rPr>
        <w:t xml:space="preserve"> + "*9/</w:t>
      </w:r>
      <w:proofErr w:type="gramStart"/>
      <w:r w:rsidRPr="00AA2045">
        <w:rPr>
          <w:rFonts w:ascii="Century Gothic" w:hAnsi="Century Gothic"/>
        </w:rPr>
        <w:t>5)+</w:t>
      </w:r>
      <w:proofErr w:type="gramEnd"/>
      <w:r w:rsidRPr="00AA2045">
        <w:rPr>
          <w:rFonts w:ascii="Century Gothic" w:hAnsi="Century Gothic"/>
        </w:rPr>
        <w:t>32");</w:t>
      </w:r>
    </w:p>
    <w:p w14:paraId="638E22E9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</w:r>
      <w:proofErr w:type="spellStart"/>
      <w:r w:rsidRPr="00AA2045">
        <w:rPr>
          <w:rFonts w:ascii="Century Gothic" w:hAnsi="Century Gothic"/>
        </w:rPr>
        <w:t>System.out.println</w:t>
      </w:r>
      <w:proofErr w:type="spellEnd"/>
      <w:r w:rsidRPr="00AA2045">
        <w:rPr>
          <w:rFonts w:ascii="Century Gothic" w:hAnsi="Century Gothic"/>
        </w:rPr>
        <w:t>("Fahrenheit = " +</w:t>
      </w:r>
      <w:proofErr w:type="spellStart"/>
      <w:r w:rsidRPr="00AA2045">
        <w:rPr>
          <w:rFonts w:ascii="Century Gothic" w:hAnsi="Century Gothic"/>
        </w:rPr>
        <w:t>fahrenheit</w:t>
      </w:r>
      <w:proofErr w:type="spellEnd"/>
      <w:r w:rsidRPr="00AA2045">
        <w:rPr>
          <w:rFonts w:ascii="Century Gothic" w:hAnsi="Century Gothic"/>
        </w:rPr>
        <w:t>);</w:t>
      </w:r>
    </w:p>
    <w:p w14:paraId="5EDE302A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  <w:r w:rsidRPr="00AA2045">
        <w:rPr>
          <w:rFonts w:ascii="Century Gothic" w:hAnsi="Century Gothic"/>
        </w:rPr>
        <w:tab/>
        <w:t>}</w:t>
      </w:r>
    </w:p>
    <w:p w14:paraId="0CEAAE34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</w:t>
      </w:r>
      <w:r w:rsidRPr="00AA2045">
        <w:rPr>
          <w:rFonts w:ascii="Century Gothic" w:hAnsi="Century Gothic"/>
        </w:rPr>
        <w:tab/>
      </w:r>
    </w:p>
    <w:p w14:paraId="2229A66F" w14:textId="77777777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 xml:space="preserve">    }</w:t>
      </w:r>
    </w:p>
    <w:p w14:paraId="612A88C1" w14:textId="32E2A3E0" w:rsidR="00AA2045" w:rsidRPr="00AA2045" w:rsidRDefault="00AA2045" w:rsidP="00AA2045">
      <w:pPr>
        <w:jc w:val="both"/>
        <w:rPr>
          <w:rFonts w:ascii="Century Gothic" w:hAnsi="Century Gothic"/>
        </w:rPr>
      </w:pPr>
      <w:r w:rsidRPr="00AA2045">
        <w:rPr>
          <w:rFonts w:ascii="Century Gothic" w:hAnsi="Century Gothic"/>
        </w:rPr>
        <w:t>}</w:t>
      </w:r>
    </w:p>
    <w:sectPr w:rsidR="00AA2045" w:rsidRPr="00AA2045" w:rsidSect="00D85E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008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A5465" w14:textId="77777777" w:rsidR="008F48CD" w:rsidRDefault="008F48CD">
      <w:r>
        <w:separator/>
      </w:r>
    </w:p>
  </w:endnote>
  <w:endnote w:type="continuationSeparator" w:id="0">
    <w:p w14:paraId="4E172422" w14:textId="77777777" w:rsidR="008F48CD" w:rsidRDefault="008F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355ED" w14:textId="77777777" w:rsidR="006A25EE" w:rsidRDefault="005E12D8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114DD" w14:textId="77777777" w:rsidR="00070433" w:rsidRDefault="002943C3" w:rsidP="00070433">
    <w:pPr>
      <w:pStyle w:val="Footer"/>
      <w:jc w:val="both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E2FEB" wp14:editId="7B611B11">
              <wp:simplePos x="0" y="0"/>
              <wp:positionH relativeFrom="column">
                <wp:posOffset>-111760</wp:posOffset>
              </wp:positionH>
              <wp:positionV relativeFrom="paragraph">
                <wp:posOffset>127000</wp:posOffset>
              </wp:positionV>
              <wp:extent cx="6167120" cy="0"/>
              <wp:effectExtent l="21590" t="22225" r="21590" b="2540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671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15D7A6" id="Line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8pt,10pt" to="476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" strokeweight="3pt">
              <v:stroke linestyle="thinThin"/>
            </v:line>
          </w:pict>
        </mc:Fallback>
      </mc:AlternateContent>
    </w:r>
  </w:p>
  <w:p w14:paraId="0A9A4B6A" w14:textId="77777777" w:rsidR="00FF7E58" w:rsidRPr="00EC2820" w:rsidRDefault="00575223" w:rsidP="00575223">
    <w:pPr>
      <w:pStyle w:val="Footer"/>
      <w:tabs>
        <w:tab w:val="clear" w:pos="4320"/>
        <w:tab w:val="clear" w:pos="8640"/>
      </w:tabs>
      <w:jc w:val="center"/>
      <w:rPr>
        <w:rFonts w:ascii="Century Gothic" w:hAnsi="Century Gothic" w:cs="Tahoma"/>
        <w:sz w:val="18"/>
        <w:szCs w:val="18"/>
      </w:rPr>
    </w:pPr>
    <w:r>
      <w:rPr>
        <w:rFonts w:ascii="Century Gothic" w:hAnsi="Century Gothic" w:cs="Tahoma"/>
        <w:sz w:val="18"/>
        <w:szCs w:val="18"/>
      </w:rPr>
      <w:t>MSIT-GRADUATE SCHOOL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9556" w14:textId="77777777" w:rsidR="00A1774F" w:rsidRDefault="00A1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FF5F9" w14:textId="77777777" w:rsidR="008F48CD" w:rsidRDefault="008F48CD">
      <w:r>
        <w:separator/>
      </w:r>
    </w:p>
  </w:footnote>
  <w:footnote w:type="continuationSeparator" w:id="0">
    <w:p w14:paraId="7A7C271A" w14:textId="77777777" w:rsidR="008F48CD" w:rsidRDefault="008F4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83819" w14:textId="77777777" w:rsidR="00A1774F" w:rsidRDefault="00A17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720CF" w14:textId="77777777" w:rsidR="00FF7E58" w:rsidRPr="008A30F2" w:rsidRDefault="00C623AA" w:rsidP="00D85E18">
    <w:pPr>
      <w:pStyle w:val="Header"/>
      <w:rPr>
        <w:rFonts w:ascii="Century Gothic" w:hAnsi="Century Gothic" w:cs="Tahoma"/>
        <w:sz w:val="20"/>
        <w:szCs w:val="22"/>
      </w:rPr>
    </w:pPr>
    <w:r>
      <w:rPr>
        <w:rFonts w:ascii="Old English Text MT" w:hAnsi="Old English Text MT" w:cs="Tahoma"/>
        <w:noProof/>
        <w:sz w:val="30"/>
        <w:lang w:val="en-SG" w:eastAsia="en-SG"/>
      </w:rPr>
      <w:drawing>
        <wp:anchor distT="0" distB="0" distL="114300" distR="114300" simplePos="0" relativeHeight="251662336" behindDoc="1" locked="0" layoutInCell="1" allowOverlap="1" wp14:anchorId="39595197" wp14:editId="329BE419">
          <wp:simplePos x="0" y="0"/>
          <wp:positionH relativeFrom="column">
            <wp:posOffset>4448175</wp:posOffset>
          </wp:positionH>
          <wp:positionV relativeFrom="paragraph">
            <wp:posOffset>-27940</wp:posOffset>
          </wp:positionV>
          <wp:extent cx="762000" cy="762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dSkul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E18">
      <w:rPr>
        <w:rFonts w:ascii="Century Gothic" w:hAnsi="Century Gothic" w:cs="Tahoma"/>
        <w:b/>
        <w:caps/>
        <w:noProof/>
        <w:sz w:val="18"/>
        <w:szCs w:val="22"/>
        <w:lang w:val="en-SG" w:eastAsia="en-SG"/>
      </w:rPr>
      <w:drawing>
        <wp:anchor distT="0" distB="0" distL="114300" distR="114300" simplePos="0" relativeHeight="251661312" behindDoc="0" locked="0" layoutInCell="1" allowOverlap="1" wp14:anchorId="218A6F8C" wp14:editId="56E606E1">
          <wp:simplePos x="0" y="0"/>
          <wp:positionH relativeFrom="column">
            <wp:posOffset>5322570</wp:posOffset>
          </wp:positionH>
          <wp:positionV relativeFrom="paragraph">
            <wp:posOffset>-30480</wp:posOffset>
          </wp:positionV>
          <wp:extent cx="712470" cy="762000"/>
          <wp:effectExtent l="19050" t="0" r="0" b="0"/>
          <wp:wrapThrough wrapText="bothSides">
            <wp:wrapPolygon edited="0">
              <wp:start x="-578" y="0"/>
              <wp:lineTo x="-578" y="21060"/>
              <wp:lineTo x="21369" y="21060"/>
              <wp:lineTo x="21369" y="0"/>
              <wp:lineTo x="-578" y="0"/>
            </wp:wrapPolygon>
          </wp:wrapThrough>
          <wp:docPr id="2" name="Picture 1" descr="CS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U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5197">
      <w:rPr>
        <w:rFonts w:ascii="Century Gothic" w:hAnsi="Century Gothic" w:cs="Tahoma"/>
        <w:b/>
        <w:caps/>
        <w:noProof/>
        <w:sz w:val="18"/>
        <w:lang w:val="en-SG" w:eastAsia="en-SG"/>
      </w:rPr>
      <w:drawing>
        <wp:anchor distT="0" distB="0" distL="114300" distR="114300" simplePos="0" relativeHeight="251655168" behindDoc="0" locked="0" layoutInCell="1" allowOverlap="1" wp14:anchorId="51A2C858" wp14:editId="6CECB34E">
          <wp:simplePos x="0" y="0"/>
          <wp:positionH relativeFrom="column">
            <wp:posOffset>7142480</wp:posOffset>
          </wp:positionH>
          <wp:positionV relativeFrom="paragraph">
            <wp:posOffset>-43815</wp:posOffset>
          </wp:positionV>
          <wp:extent cx="495300" cy="590550"/>
          <wp:effectExtent l="19050" t="0" r="0" b="0"/>
          <wp:wrapNone/>
          <wp:docPr id="18" name="Picture 14" descr="logo-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-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7E58" w:rsidRPr="00DB6366">
      <w:rPr>
        <w:rFonts w:ascii="Century Gothic" w:hAnsi="Century Gothic" w:cs="Tahoma"/>
        <w:sz w:val="18"/>
        <w:szCs w:val="22"/>
      </w:rPr>
      <w:t>Republic of the Philippines</w:t>
    </w:r>
  </w:p>
  <w:p w14:paraId="0BB2584E" w14:textId="77777777" w:rsidR="00FF7E58" w:rsidRPr="00D85E18" w:rsidRDefault="00FF7E58" w:rsidP="00D85E18">
    <w:pPr>
      <w:pStyle w:val="Header"/>
      <w:rPr>
        <w:rFonts w:ascii="Old English Text MT" w:hAnsi="Old English Text MT" w:cs="Tahoma"/>
        <w:sz w:val="30"/>
      </w:rPr>
    </w:pPr>
    <w:r w:rsidRPr="00D85E18">
      <w:rPr>
        <w:rFonts w:ascii="Old English Text MT" w:hAnsi="Old English Text MT" w:cs="Tahoma"/>
        <w:sz w:val="30"/>
      </w:rPr>
      <w:t>Cagayan State University</w:t>
    </w:r>
  </w:p>
  <w:p w14:paraId="53F2572A" w14:textId="77777777" w:rsidR="00FF7E58" w:rsidRPr="00D85E18" w:rsidRDefault="00FF7E58" w:rsidP="00D85E18">
    <w:pPr>
      <w:pStyle w:val="Header"/>
      <w:rPr>
        <w:rFonts w:ascii="Brush Script MT" w:hAnsi="Brush Script MT"/>
        <w:szCs w:val="20"/>
      </w:rPr>
    </w:pPr>
    <w:r w:rsidRPr="00D85E18">
      <w:rPr>
        <w:rFonts w:ascii="Brush Script MT" w:hAnsi="Brush Script MT"/>
        <w:szCs w:val="20"/>
      </w:rPr>
      <w:t>CARIG CAMPUS</w:t>
    </w:r>
  </w:p>
  <w:p w14:paraId="1306D441" w14:textId="77777777" w:rsidR="00FF7E58" w:rsidRPr="00041217" w:rsidRDefault="00FF7E58" w:rsidP="00D85E18">
    <w:pPr>
      <w:pStyle w:val="Header"/>
      <w:rPr>
        <w:rFonts w:ascii="Century Gothic" w:hAnsi="Century Gothic" w:cs="Tahoma"/>
        <w:sz w:val="20"/>
        <w:szCs w:val="22"/>
      </w:rPr>
    </w:pPr>
    <w:proofErr w:type="spellStart"/>
    <w:r w:rsidRPr="00041217">
      <w:rPr>
        <w:rFonts w:ascii="Century Gothic" w:hAnsi="Century Gothic"/>
        <w:sz w:val="18"/>
        <w:szCs w:val="20"/>
      </w:rPr>
      <w:t>Carig</w:t>
    </w:r>
    <w:proofErr w:type="spellEnd"/>
    <w:r w:rsidRPr="00041217">
      <w:rPr>
        <w:rFonts w:ascii="Century Gothic" w:hAnsi="Century Gothic"/>
        <w:sz w:val="18"/>
        <w:szCs w:val="20"/>
      </w:rPr>
      <w:t xml:space="preserve"> Sur, </w:t>
    </w:r>
    <w:proofErr w:type="spellStart"/>
    <w:r w:rsidRPr="00041217">
      <w:rPr>
        <w:rFonts w:ascii="Century Gothic" w:hAnsi="Century Gothic" w:cs="Tahoma"/>
        <w:sz w:val="18"/>
        <w:szCs w:val="20"/>
      </w:rPr>
      <w:t>Tuguegarao</w:t>
    </w:r>
    <w:proofErr w:type="spellEnd"/>
    <w:r w:rsidRPr="00041217">
      <w:rPr>
        <w:rFonts w:ascii="Century Gothic" w:hAnsi="Century Gothic" w:cs="Tahoma"/>
        <w:sz w:val="18"/>
        <w:szCs w:val="20"/>
      </w:rPr>
      <w:t xml:space="preserve"> City</w:t>
    </w:r>
  </w:p>
  <w:p w14:paraId="08098DF8" w14:textId="77777777" w:rsidR="00FF7E58" w:rsidRPr="008A30F2" w:rsidRDefault="002943C3" w:rsidP="00041217">
    <w:pPr>
      <w:pStyle w:val="Header"/>
      <w:tabs>
        <w:tab w:val="clear" w:pos="4320"/>
        <w:tab w:val="clear" w:pos="8640"/>
        <w:tab w:val="left" w:pos="5715"/>
      </w:tabs>
      <w:ind w:left="360"/>
      <w:rPr>
        <w:rFonts w:ascii="Century Gothic" w:hAnsi="Century Gothic" w:cs="Tahoma"/>
        <w:sz w:val="12"/>
        <w:szCs w:val="22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A7A149" wp14:editId="6CE3415D">
              <wp:simplePos x="0" y="0"/>
              <wp:positionH relativeFrom="column">
                <wp:posOffset>-40640</wp:posOffset>
              </wp:positionH>
              <wp:positionV relativeFrom="paragraph">
                <wp:posOffset>74930</wp:posOffset>
              </wp:positionV>
              <wp:extent cx="6096000" cy="0"/>
              <wp:effectExtent l="26035" t="27305" r="21590" b="20320"/>
              <wp:wrapNone/>
              <wp:docPr id="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F7D4C5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5.9pt" to="476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" strokeweight="3pt">
              <v:stroke linestyle="thinThin"/>
            </v:line>
          </w:pict>
        </mc:Fallback>
      </mc:AlternateContent>
    </w:r>
    <w:r w:rsidR="00FF7E58">
      <w:rPr>
        <w:rFonts w:ascii="Century Gothic" w:hAnsi="Century Gothic" w:cs="Tahoma"/>
        <w:sz w:val="12"/>
        <w:szCs w:val="22"/>
      </w:rPr>
      <w:tab/>
    </w:r>
  </w:p>
  <w:p w14:paraId="7FF77556" w14:textId="2200E54B" w:rsidR="004A3CB9" w:rsidRDefault="008F35A2" w:rsidP="004A3CB9">
    <w:pPr>
      <w:pStyle w:val="Header"/>
      <w:ind w:left="360"/>
      <w:jc w:val="center"/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DATA STRUCTURES AND ALGORITHM</w:t>
    </w:r>
  </w:p>
  <w:p w14:paraId="732DCAA1" w14:textId="77777777" w:rsidR="00FF7E58" w:rsidRPr="001D33ED" w:rsidRDefault="002943C3" w:rsidP="00EC2820">
    <w:pPr>
      <w:ind w:left="360"/>
      <w:rPr>
        <w:rFonts w:ascii="Century Gothic" w:hAnsi="Century Gothic" w:cs="Tahoma"/>
        <w:color w:val="333399"/>
        <w:sz w:val="14"/>
        <w:szCs w:val="22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4F7070" wp14:editId="33996902">
              <wp:simplePos x="0" y="0"/>
              <wp:positionH relativeFrom="column">
                <wp:posOffset>-40640</wp:posOffset>
              </wp:positionH>
              <wp:positionV relativeFrom="paragraph">
                <wp:posOffset>45720</wp:posOffset>
              </wp:positionV>
              <wp:extent cx="6096000" cy="0"/>
              <wp:effectExtent l="26035" t="26670" r="21590" b="20955"/>
              <wp:wrapNone/>
              <wp:docPr id="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7DAF6E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3.6pt" to="47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B0643" w14:textId="77777777" w:rsidR="00A1774F" w:rsidRDefault="00A1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774B3"/>
    <w:multiLevelType w:val="hybridMultilevel"/>
    <w:tmpl w:val="D61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74E6C"/>
    <w:multiLevelType w:val="hybridMultilevel"/>
    <w:tmpl w:val="902EA494"/>
    <w:lvl w:ilvl="0" w:tplc="3FE0D928">
      <w:start w:val="1"/>
      <w:numFmt w:val="upperLetter"/>
      <w:pStyle w:val="Heading6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F"/>
    <w:rsid w:val="00000491"/>
    <w:rsid w:val="00004B10"/>
    <w:rsid w:val="00017401"/>
    <w:rsid w:val="000270E2"/>
    <w:rsid w:val="000358DB"/>
    <w:rsid w:val="00041217"/>
    <w:rsid w:val="0004184B"/>
    <w:rsid w:val="00044624"/>
    <w:rsid w:val="00044E1E"/>
    <w:rsid w:val="00045BA2"/>
    <w:rsid w:val="0005160F"/>
    <w:rsid w:val="00052CC6"/>
    <w:rsid w:val="00060BC0"/>
    <w:rsid w:val="0006183C"/>
    <w:rsid w:val="000623CD"/>
    <w:rsid w:val="00063212"/>
    <w:rsid w:val="00064941"/>
    <w:rsid w:val="00067869"/>
    <w:rsid w:val="00070423"/>
    <w:rsid w:val="00070433"/>
    <w:rsid w:val="0007300B"/>
    <w:rsid w:val="000810A7"/>
    <w:rsid w:val="000837DA"/>
    <w:rsid w:val="00085E0D"/>
    <w:rsid w:val="000927B1"/>
    <w:rsid w:val="00094E5B"/>
    <w:rsid w:val="0009693B"/>
    <w:rsid w:val="00096CF2"/>
    <w:rsid w:val="00097013"/>
    <w:rsid w:val="000A20B0"/>
    <w:rsid w:val="000A6525"/>
    <w:rsid w:val="000B1954"/>
    <w:rsid w:val="000B3AB2"/>
    <w:rsid w:val="000C1280"/>
    <w:rsid w:val="000C14FF"/>
    <w:rsid w:val="000C21B1"/>
    <w:rsid w:val="000D09FD"/>
    <w:rsid w:val="000D1F2C"/>
    <w:rsid w:val="000D1F5F"/>
    <w:rsid w:val="000D2243"/>
    <w:rsid w:val="000D25F0"/>
    <w:rsid w:val="000D3CA8"/>
    <w:rsid w:val="000D3D68"/>
    <w:rsid w:val="000D477E"/>
    <w:rsid w:val="000D7175"/>
    <w:rsid w:val="000E7972"/>
    <w:rsid w:val="000F5D3B"/>
    <w:rsid w:val="00100057"/>
    <w:rsid w:val="001010C1"/>
    <w:rsid w:val="0010140A"/>
    <w:rsid w:val="0010393A"/>
    <w:rsid w:val="00104190"/>
    <w:rsid w:val="00104842"/>
    <w:rsid w:val="0010562E"/>
    <w:rsid w:val="001101C4"/>
    <w:rsid w:val="00122221"/>
    <w:rsid w:val="00123F27"/>
    <w:rsid w:val="001309AC"/>
    <w:rsid w:val="00136714"/>
    <w:rsid w:val="00137C43"/>
    <w:rsid w:val="00142C29"/>
    <w:rsid w:val="001456C4"/>
    <w:rsid w:val="001464E6"/>
    <w:rsid w:val="00147416"/>
    <w:rsid w:val="001533D5"/>
    <w:rsid w:val="00153BF7"/>
    <w:rsid w:val="00155867"/>
    <w:rsid w:val="00155896"/>
    <w:rsid w:val="00157CAA"/>
    <w:rsid w:val="00160CF6"/>
    <w:rsid w:val="00162F83"/>
    <w:rsid w:val="00165E39"/>
    <w:rsid w:val="00170758"/>
    <w:rsid w:val="00175274"/>
    <w:rsid w:val="00176877"/>
    <w:rsid w:val="0018291E"/>
    <w:rsid w:val="00183607"/>
    <w:rsid w:val="00184F51"/>
    <w:rsid w:val="001853FA"/>
    <w:rsid w:val="00186E67"/>
    <w:rsid w:val="00187388"/>
    <w:rsid w:val="00190FA9"/>
    <w:rsid w:val="00192317"/>
    <w:rsid w:val="00193F85"/>
    <w:rsid w:val="00196180"/>
    <w:rsid w:val="001A6C5D"/>
    <w:rsid w:val="001A7CD7"/>
    <w:rsid w:val="001A7E6A"/>
    <w:rsid w:val="001B0F49"/>
    <w:rsid w:val="001B15F3"/>
    <w:rsid w:val="001B324E"/>
    <w:rsid w:val="001B50B3"/>
    <w:rsid w:val="001B52AF"/>
    <w:rsid w:val="001B6C4A"/>
    <w:rsid w:val="001C1525"/>
    <w:rsid w:val="001C1F35"/>
    <w:rsid w:val="001C45D2"/>
    <w:rsid w:val="001C5BC3"/>
    <w:rsid w:val="001C6F0C"/>
    <w:rsid w:val="001C7B5E"/>
    <w:rsid w:val="001D0588"/>
    <w:rsid w:val="001D117E"/>
    <w:rsid w:val="001D2052"/>
    <w:rsid w:val="001D20E8"/>
    <w:rsid w:val="001D2AA1"/>
    <w:rsid w:val="001D566B"/>
    <w:rsid w:val="001D737A"/>
    <w:rsid w:val="001E0E76"/>
    <w:rsid w:val="001E1761"/>
    <w:rsid w:val="001E36D2"/>
    <w:rsid w:val="001E58F6"/>
    <w:rsid w:val="001E5E9F"/>
    <w:rsid w:val="001F1102"/>
    <w:rsid w:val="001F3EE4"/>
    <w:rsid w:val="001F4EBE"/>
    <w:rsid w:val="001F7560"/>
    <w:rsid w:val="00204D13"/>
    <w:rsid w:val="00205D92"/>
    <w:rsid w:val="002072E4"/>
    <w:rsid w:val="0021543E"/>
    <w:rsid w:val="00223163"/>
    <w:rsid w:val="00231B56"/>
    <w:rsid w:val="00232394"/>
    <w:rsid w:val="00234577"/>
    <w:rsid w:val="0024398D"/>
    <w:rsid w:val="00245BC3"/>
    <w:rsid w:val="00247B65"/>
    <w:rsid w:val="002545CB"/>
    <w:rsid w:val="00257A2B"/>
    <w:rsid w:val="00262C77"/>
    <w:rsid w:val="00263B0F"/>
    <w:rsid w:val="002666EF"/>
    <w:rsid w:val="00270D72"/>
    <w:rsid w:val="00272202"/>
    <w:rsid w:val="0029114A"/>
    <w:rsid w:val="0029161C"/>
    <w:rsid w:val="00292D47"/>
    <w:rsid w:val="00293EAC"/>
    <w:rsid w:val="00294250"/>
    <w:rsid w:val="002943C3"/>
    <w:rsid w:val="00297117"/>
    <w:rsid w:val="002A12C6"/>
    <w:rsid w:val="002A37C6"/>
    <w:rsid w:val="002A402C"/>
    <w:rsid w:val="002A54CC"/>
    <w:rsid w:val="002B23E5"/>
    <w:rsid w:val="002B2648"/>
    <w:rsid w:val="002B2680"/>
    <w:rsid w:val="002B341C"/>
    <w:rsid w:val="002B3FD4"/>
    <w:rsid w:val="002B56E6"/>
    <w:rsid w:val="002D219D"/>
    <w:rsid w:val="002D4A98"/>
    <w:rsid w:val="002D5C40"/>
    <w:rsid w:val="002F2FCE"/>
    <w:rsid w:val="002F3906"/>
    <w:rsid w:val="002F3988"/>
    <w:rsid w:val="002F5EAB"/>
    <w:rsid w:val="003111F2"/>
    <w:rsid w:val="003120C1"/>
    <w:rsid w:val="003142FD"/>
    <w:rsid w:val="0031554D"/>
    <w:rsid w:val="00317E85"/>
    <w:rsid w:val="00320BBD"/>
    <w:rsid w:val="00323802"/>
    <w:rsid w:val="003248F5"/>
    <w:rsid w:val="00326255"/>
    <w:rsid w:val="00327F9A"/>
    <w:rsid w:val="00331DB1"/>
    <w:rsid w:val="003332EC"/>
    <w:rsid w:val="003365DE"/>
    <w:rsid w:val="0034236B"/>
    <w:rsid w:val="00343E65"/>
    <w:rsid w:val="00344408"/>
    <w:rsid w:val="00344782"/>
    <w:rsid w:val="0034630B"/>
    <w:rsid w:val="00353E9E"/>
    <w:rsid w:val="00355998"/>
    <w:rsid w:val="00356C23"/>
    <w:rsid w:val="0036137D"/>
    <w:rsid w:val="00361ED8"/>
    <w:rsid w:val="00365299"/>
    <w:rsid w:val="0036746F"/>
    <w:rsid w:val="0037162F"/>
    <w:rsid w:val="00371BC9"/>
    <w:rsid w:val="00375C75"/>
    <w:rsid w:val="00375EB8"/>
    <w:rsid w:val="00376E48"/>
    <w:rsid w:val="003776D7"/>
    <w:rsid w:val="003776FB"/>
    <w:rsid w:val="0038017F"/>
    <w:rsid w:val="00380381"/>
    <w:rsid w:val="00382CA6"/>
    <w:rsid w:val="0038797C"/>
    <w:rsid w:val="00387A29"/>
    <w:rsid w:val="00397651"/>
    <w:rsid w:val="003A00A8"/>
    <w:rsid w:val="003A141D"/>
    <w:rsid w:val="003A1D8F"/>
    <w:rsid w:val="003A3AAD"/>
    <w:rsid w:val="003A777E"/>
    <w:rsid w:val="003B01E5"/>
    <w:rsid w:val="003B1134"/>
    <w:rsid w:val="003B1489"/>
    <w:rsid w:val="003B19D3"/>
    <w:rsid w:val="003B3845"/>
    <w:rsid w:val="003B3B3C"/>
    <w:rsid w:val="003C14C8"/>
    <w:rsid w:val="003C2035"/>
    <w:rsid w:val="003C4B44"/>
    <w:rsid w:val="003C6600"/>
    <w:rsid w:val="003C742E"/>
    <w:rsid w:val="003D19B2"/>
    <w:rsid w:val="003D3A37"/>
    <w:rsid w:val="003D5FD9"/>
    <w:rsid w:val="003E2BDF"/>
    <w:rsid w:val="003E4B01"/>
    <w:rsid w:val="003E5FE7"/>
    <w:rsid w:val="003F0A70"/>
    <w:rsid w:val="003F1423"/>
    <w:rsid w:val="003F2AC6"/>
    <w:rsid w:val="003F2BF2"/>
    <w:rsid w:val="003F6FE8"/>
    <w:rsid w:val="00404EE6"/>
    <w:rsid w:val="00406836"/>
    <w:rsid w:val="00414946"/>
    <w:rsid w:val="0041603C"/>
    <w:rsid w:val="00417C82"/>
    <w:rsid w:val="00420070"/>
    <w:rsid w:val="00421A74"/>
    <w:rsid w:val="004257EE"/>
    <w:rsid w:val="00427D89"/>
    <w:rsid w:val="004301B8"/>
    <w:rsid w:val="0043228C"/>
    <w:rsid w:val="00432BEE"/>
    <w:rsid w:val="00433B53"/>
    <w:rsid w:val="00434BC4"/>
    <w:rsid w:val="004360BA"/>
    <w:rsid w:val="004376C5"/>
    <w:rsid w:val="00445B9C"/>
    <w:rsid w:val="0044774B"/>
    <w:rsid w:val="004523D0"/>
    <w:rsid w:val="004536B4"/>
    <w:rsid w:val="0045437B"/>
    <w:rsid w:val="004545BE"/>
    <w:rsid w:val="0045572E"/>
    <w:rsid w:val="00456587"/>
    <w:rsid w:val="0045690F"/>
    <w:rsid w:val="00460919"/>
    <w:rsid w:val="00462E7C"/>
    <w:rsid w:val="0046534A"/>
    <w:rsid w:val="00471EF9"/>
    <w:rsid w:val="00472F80"/>
    <w:rsid w:val="00475055"/>
    <w:rsid w:val="00480C4F"/>
    <w:rsid w:val="00485DFD"/>
    <w:rsid w:val="00485EFF"/>
    <w:rsid w:val="004863CA"/>
    <w:rsid w:val="004A202E"/>
    <w:rsid w:val="004A2DD1"/>
    <w:rsid w:val="004A3CB9"/>
    <w:rsid w:val="004A3D9C"/>
    <w:rsid w:val="004A3F2F"/>
    <w:rsid w:val="004A77A7"/>
    <w:rsid w:val="004A7AA6"/>
    <w:rsid w:val="004B58AD"/>
    <w:rsid w:val="004C07DE"/>
    <w:rsid w:val="004C1F3B"/>
    <w:rsid w:val="004C2BA1"/>
    <w:rsid w:val="004C4CC7"/>
    <w:rsid w:val="004C57B2"/>
    <w:rsid w:val="004D1E30"/>
    <w:rsid w:val="004D22E3"/>
    <w:rsid w:val="004D6993"/>
    <w:rsid w:val="004E3AC8"/>
    <w:rsid w:val="004F052D"/>
    <w:rsid w:val="004F3D1D"/>
    <w:rsid w:val="004F4844"/>
    <w:rsid w:val="004F7D9E"/>
    <w:rsid w:val="004F7F6F"/>
    <w:rsid w:val="00500520"/>
    <w:rsid w:val="005077E1"/>
    <w:rsid w:val="005104A5"/>
    <w:rsid w:val="00513E17"/>
    <w:rsid w:val="00514EAC"/>
    <w:rsid w:val="00515BCE"/>
    <w:rsid w:val="005160D1"/>
    <w:rsid w:val="00520829"/>
    <w:rsid w:val="005224D7"/>
    <w:rsid w:val="00524B45"/>
    <w:rsid w:val="00525475"/>
    <w:rsid w:val="00526175"/>
    <w:rsid w:val="005262A5"/>
    <w:rsid w:val="005304A7"/>
    <w:rsid w:val="005312C3"/>
    <w:rsid w:val="005330BB"/>
    <w:rsid w:val="00536837"/>
    <w:rsid w:val="005439B2"/>
    <w:rsid w:val="00544AEF"/>
    <w:rsid w:val="00544BC5"/>
    <w:rsid w:val="00545CE1"/>
    <w:rsid w:val="00547B97"/>
    <w:rsid w:val="00550345"/>
    <w:rsid w:val="00550540"/>
    <w:rsid w:val="005511FB"/>
    <w:rsid w:val="00556143"/>
    <w:rsid w:val="00560C35"/>
    <w:rsid w:val="00561AA9"/>
    <w:rsid w:val="0056353D"/>
    <w:rsid w:val="00567119"/>
    <w:rsid w:val="00572590"/>
    <w:rsid w:val="005731F0"/>
    <w:rsid w:val="00574A79"/>
    <w:rsid w:val="00575223"/>
    <w:rsid w:val="00575961"/>
    <w:rsid w:val="0057603B"/>
    <w:rsid w:val="005761DC"/>
    <w:rsid w:val="00577671"/>
    <w:rsid w:val="00582F6B"/>
    <w:rsid w:val="00586FB1"/>
    <w:rsid w:val="0059476C"/>
    <w:rsid w:val="005974D9"/>
    <w:rsid w:val="005A064E"/>
    <w:rsid w:val="005A283B"/>
    <w:rsid w:val="005A2AB0"/>
    <w:rsid w:val="005A469A"/>
    <w:rsid w:val="005A5C94"/>
    <w:rsid w:val="005B08E5"/>
    <w:rsid w:val="005B1FB6"/>
    <w:rsid w:val="005B3F37"/>
    <w:rsid w:val="005B60A3"/>
    <w:rsid w:val="005C4E86"/>
    <w:rsid w:val="005C5244"/>
    <w:rsid w:val="005D185F"/>
    <w:rsid w:val="005D507C"/>
    <w:rsid w:val="005D6292"/>
    <w:rsid w:val="005E1125"/>
    <w:rsid w:val="005E12D8"/>
    <w:rsid w:val="005E74E2"/>
    <w:rsid w:val="005E7C7F"/>
    <w:rsid w:val="005E7EB9"/>
    <w:rsid w:val="005F4FA4"/>
    <w:rsid w:val="005F60A6"/>
    <w:rsid w:val="0060211C"/>
    <w:rsid w:val="006044F6"/>
    <w:rsid w:val="00606CC6"/>
    <w:rsid w:val="00607CDC"/>
    <w:rsid w:val="006108D6"/>
    <w:rsid w:val="00612007"/>
    <w:rsid w:val="00614020"/>
    <w:rsid w:val="006175F9"/>
    <w:rsid w:val="00622F9B"/>
    <w:rsid w:val="0062381F"/>
    <w:rsid w:val="00625E84"/>
    <w:rsid w:val="00630CCE"/>
    <w:rsid w:val="00635623"/>
    <w:rsid w:val="00637A66"/>
    <w:rsid w:val="00643704"/>
    <w:rsid w:val="00644277"/>
    <w:rsid w:val="00645D40"/>
    <w:rsid w:val="00645D85"/>
    <w:rsid w:val="006518B0"/>
    <w:rsid w:val="006521B8"/>
    <w:rsid w:val="00652B3A"/>
    <w:rsid w:val="00655349"/>
    <w:rsid w:val="00660EBE"/>
    <w:rsid w:val="00664653"/>
    <w:rsid w:val="00667DEA"/>
    <w:rsid w:val="00670108"/>
    <w:rsid w:val="006704EE"/>
    <w:rsid w:val="00674604"/>
    <w:rsid w:val="006809CA"/>
    <w:rsid w:val="0068153A"/>
    <w:rsid w:val="006815ED"/>
    <w:rsid w:val="006822BD"/>
    <w:rsid w:val="00684655"/>
    <w:rsid w:val="006851A2"/>
    <w:rsid w:val="006854DB"/>
    <w:rsid w:val="00686D5F"/>
    <w:rsid w:val="00693CC0"/>
    <w:rsid w:val="00694056"/>
    <w:rsid w:val="00694988"/>
    <w:rsid w:val="00695A4B"/>
    <w:rsid w:val="0069672E"/>
    <w:rsid w:val="006A25EE"/>
    <w:rsid w:val="006A2E29"/>
    <w:rsid w:val="006A3F14"/>
    <w:rsid w:val="006A6921"/>
    <w:rsid w:val="006A6EF6"/>
    <w:rsid w:val="006B5561"/>
    <w:rsid w:val="006B79E0"/>
    <w:rsid w:val="006C6E6F"/>
    <w:rsid w:val="006D102B"/>
    <w:rsid w:val="006D1E68"/>
    <w:rsid w:val="006D3DBB"/>
    <w:rsid w:val="006D40C0"/>
    <w:rsid w:val="006D4602"/>
    <w:rsid w:val="006D5197"/>
    <w:rsid w:val="006D5A85"/>
    <w:rsid w:val="006D64C1"/>
    <w:rsid w:val="006D76E8"/>
    <w:rsid w:val="006E0797"/>
    <w:rsid w:val="006E0BBA"/>
    <w:rsid w:val="006E45AF"/>
    <w:rsid w:val="006E4E89"/>
    <w:rsid w:val="006F0E44"/>
    <w:rsid w:val="006F2660"/>
    <w:rsid w:val="006F3F57"/>
    <w:rsid w:val="006F5202"/>
    <w:rsid w:val="006F60B6"/>
    <w:rsid w:val="00711688"/>
    <w:rsid w:val="00713006"/>
    <w:rsid w:val="00713FD5"/>
    <w:rsid w:val="007258AF"/>
    <w:rsid w:val="0072696A"/>
    <w:rsid w:val="00726DC3"/>
    <w:rsid w:val="00732448"/>
    <w:rsid w:val="00736CD2"/>
    <w:rsid w:val="0074566C"/>
    <w:rsid w:val="0074613D"/>
    <w:rsid w:val="0076258F"/>
    <w:rsid w:val="007642A5"/>
    <w:rsid w:val="00764E5E"/>
    <w:rsid w:val="007706DB"/>
    <w:rsid w:val="00770B6D"/>
    <w:rsid w:val="00771443"/>
    <w:rsid w:val="0077185C"/>
    <w:rsid w:val="00771BC3"/>
    <w:rsid w:val="007746C7"/>
    <w:rsid w:val="00777756"/>
    <w:rsid w:val="007813DB"/>
    <w:rsid w:val="00782A6D"/>
    <w:rsid w:val="00785811"/>
    <w:rsid w:val="0078726E"/>
    <w:rsid w:val="00790832"/>
    <w:rsid w:val="00791352"/>
    <w:rsid w:val="00795F9E"/>
    <w:rsid w:val="00796686"/>
    <w:rsid w:val="007A533D"/>
    <w:rsid w:val="007A5651"/>
    <w:rsid w:val="007B142F"/>
    <w:rsid w:val="007B3AF0"/>
    <w:rsid w:val="007B6B0C"/>
    <w:rsid w:val="007B7521"/>
    <w:rsid w:val="007B7A47"/>
    <w:rsid w:val="007C03AC"/>
    <w:rsid w:val="007C4212"/>
    <w:rsid w:val="007D0E81"/>
    <w:rsid w:val="007D1EAF"/>
    <w:rsid w:val="007D39F6"/>
    <w:rsid w:val="007D6FE3"/>
    <w:rsid w:val="007E118C"/>
    <w:rsid w:val="007E2E04"/>
    <w:rsid w:val="007E4DFF"/>
    <w:rsid w:val="007F1E16"/>
    <w:rsid w:val="007F55E5"/>
    <w:rsid w:val="007F796E"/>
    <w:rsid w:val="008021B1"/>
    <w:rsid w:val="00804541"/>
    <w:rsid w:val="00804B90"/>
    <w:rsid w:val="00807C9D"/>
    <w:rsid w:val="00810709"/>
    <w:rsid w:val="0081151F"/>
    <w:rsid w:val="00811A95"/>
    <w:rsid w:val="00811FEA"/>
    <w:rsid w:val="0081541E"/>
    <w:rsid w:val="00815D94"/>
    <w:rsid w:val="008262E7"/>
    <w:rsid w:val="00826412"/>
    <w:rsid w:val="0082712C"/>
    <w:rsid w:val="00827555"/>
    <w:rsid w:val="00830A10"/>
    <w:rsid w:val="008331C3"/>
    <w:rsid w:val="00833D04"/>
    <w:rsid w:val="00834539"/>
    <w:rsid w:val="00836866"/>
    <w:rsid w:val="00837C31"/>
    <w:rsid w:val="00841267"/>
    <w:rsid w:val="00844EA3"/>
    <w:rsid w:val="00850DBC"/>
    <w:rsid w:val="00851CD5"/>
    <w:rsid w:val="00852045"/>
    <w:rsid w:val="00853D95"/>
    <w:rsid w:val="00855EEB"/>
    <w:rsid w:val="00855FAC"/>
    <w:rsid w:val="0085649D"/>
    <w:rsid w:val="00860214"/>
    <w:rsid w:val="00861DBC"/>
    <w:rsid w:val="00863EA5"/>
    <w:rsid w:val="00865647"/>
    <w:rsid w:val="00870B70"/>
    <w:rsid w:val="00872B92"/>
    <w:rsid w:val="00873AC9"/>
    <w:rsid w:val="0087750E"/>
    <w:rsid w:val="00880719"/>
    <w:rsid w:val="00882E00"/>
    <w:rsid w:val="00883ACF"/>
    <w:rsid w:val="00883CE5"/>
    <w:rsid w:val="008847F9"/>
    <w:rsid w:val="00886994"/>
    <w:rsid w:val="00892195"/>
    <w:rsid w:val="00896A60"/>
    <w:rsid w:val="008A0AE5"/>
    <w:rsid w:val="008A11AA"/>
    <w:rsid w:val="008A1E7F"/>
    <w:rsid w:val="008A67DE"/>
    <w:rsid w:val="008B1466"/>
    <w:rsid w:val="008B22C7"/>
    <w:rsid w:val="008B28B7"/>
    <w:rsid w:val="008B353B"/>
    <w:rsid w:val="008B507A"/>
    <w:rsid w:val="008C17CE"/>
    <w:rsid w:val="008C17ED"/>
    <w:rsid w:val="008C34CC"/>
    <w:rsid w:val="008C5100"/>
    <w:rsid w:val="008C69FA"/>
    <w:rsid w:val="008D459F"/>
    <w:rsid w:val="008D648A"/>
    <w:rsid w:val="008E11F1"/>
    <w:rsid w:val="008E1748"/>
    <w:rsid w:val="008E3951"/>
    <w:rsid w:val="008E4493"/>
    <w:rsid w:val="008E56FF"/>
    <w:rsid w:val="008E74BF"/>
    <w:rsid w:val="008F3498"/>
    <w:rsid w:val="008F35A2"/>
    <w:rsid w:val="008F48CD"/>
    <w:rsid w:val="00903259"/>
    <w:rsid w:val="00913021"/>
    <w:rsid w:val="00915577"/>
    <w:rsid w:val="00915FE7"/>
    <w:rsid w:val="00920144"/>
    <w:rsid w:val="009201A4"/>
    <w:rsid w:val="00920895"/>
    <w:rsid w:val="00920BB9"/>
    <w:rsid w:val="0092120C"/>
    <w:rsid w:val="009217E4"/>
    <w:rsid w:val="009221E9"/>
    <w:rsid w:val="009227AE"/>
    <w:rsid w:val="00922CAD"/>
    <w:rsid w:val="009238C4"/>
    <w:rsid w:val="00924496"/>
    <w:rsid w:val="00925D10"/>
    <w:rsid w:val="0093106A"/>
    <w:rsid w:val="00932E0F"/>
    <w:rsid w:val="00934380"/>
    <w:rsid w:val="00941462"/>
    <w:rsid w:val="00944821"/>
    <w:rsid w:val="009449BE"/>
    <w:rsid w:val="009501FD"/>
    <w:rsid w:val="009509CD"/>
    <w:rsid w:val="00950CD5"/>
    <w:rsid w:val="009536B7"/>
    <w:rsid w:val="0095603E"/>
    <w:rsid w:val="00962FEC"/>
    <w:rsid w:val="00965177"/>
    <w:rsid w:val="009669EE"/>
    <w:rsid w:val="00966BFA"/>
    <w:rsid w:val="00966CFD"/>
    <w:rsid w:val="00970D34"/>
    <w:rsid w:val="00971E6C"/>
    <w:rsid w:val="0097307A"/>
    <w:rsid w:val="0097351C"/>
    <w:rsid w:val="00974347"/>
    <w:rsid w:val="0097472C"/>
    <w:rsid w:val="0097589A"/>
    <w:rsid w:val="009773E9"/>
    <w:rsid w:val="00980C80"/>
    <w:rsid w:val="0098443B"/>
    <w:rsid w:val="00990962"/>
    <w:rsid w:val="0099106C"/>
    <w:rsid w:val="009956AE"/>
    <w:rsid w:val="00997CE5"/>
    <w:rsid w:val="009A086C"/>
    <w:rsid w:val="009A0AD7"/>
    <w:rsid w:val="009A275F"/>
    <w:rsid w:val="009A31C6"/>
    <w:rsid w:val="009A5659"/>
    <w:rsid w:val="009A6AFC"/>
    <w:rsid w:val="009B09F8"/>
    <w:rsid w:val="009B196B"/>
    <w:rsid w:val="009B1DD3"/>
    <w:rsid w:val="009B2DE8"/>
    <w:rsid w:val="009B5103"/>
    <w:rsid w:val="009C1325"/>
    <w:rsid w:val="009D24E8"/>
    <w:rsid w:val="009D47A2"/>
    <w:rsid w:val="009D5F64"/>
    <w:rsid w:val="009E13D1"/>
    <w:rsid w:val="009E5F88"/>
    <w:rsid w:val="009F061A"/>
    <w:rsid w:val="009F103B"/>
    <w:rsid w:val="009F5BD2"/>
    <w:rsid w:val="009F6652"/>
    <w:rsid w:val="009F7CDD"/>
    <w:rsid w:val="00A022A5"/>
    <w:rsid w:val="00A040C6"/>
    <w:rsid w:val="00A04866"/>
    <w:rsid w:val="00A0673B"/>
    <w:rsid w:val="00A079FD"/>
    <w:rsid w:val="00A11E75"/>
    <w:rsid w:val="00A1774F"/>
    <w:rsid w:val="00A201B2"/>
    <w:rsid w:val="00A210EE"/>
    <w:rsid w:val="00A2360C"/>
    <w:rsid w:val="00A24F9C"/>
    <w:rsid w:val="00A31A82"/>
    <w:rsid w:val="00A33608"/>
    <w:rsid w:val="00A422EF"/>
    <w:rsid w:val="00A4237F"/>
    <w:rsid w:val="00A4320C"/>
    <w:rsid w:val="00A4777B"/>
    <w:rsid w:val="00A50AD4"/>
    <w:rsid w:val="00A5294E"/>
    <w:rsid w:val="00A5458E"/>
    <w:rsid w:val="00A56146"/>
    <w:rsid w:val="00A56D67"/>
    <w:rsid w:val="00A623B5"/>
    <w:rsid w:val="00A65EE6"/>
    <w:rsid w:val="00A71C6B"/>
    <w:rsid w:val="00A71DAC"/>
    <w:rsid w:val="00A76627"/>
    <w:rsid w:val="00A76FFD"/>
    <w:rsid w:val="00A850D9"/>
    <w:rsid w:val="00A86EDD"/>
    <w:rsid w:val="00A90513"/>
    <w:rsid w:val="00A90810"/>
    <w:rsid w:val="00A92547"/>
    <w:rsid w:val="00A948DA"/>
    <w:rsid w:val="00A94C64"/>
    <w:rsid w:val="00A97D5C"/>
    <w:rsid w:val="00AA2045"/>
    <w:rsid w:val="00AA7247"/>
    <w:rsid w:val="00AA787C"/>
    <w:rsid w:val="00AA7A0A"/>
    <w:rsid w:val="00AB5790"/>
    <w:rsid w:val="00AB656B"/>
    <w:rsid w:val="00AB7160"/>
    <w:rsid w:val="00AC0EEE"/>
    <w:rsid w:val="00AC109A"/>
    <w:rsid w:val="00AC2BC8"/>
    <w:rsid w:val="00AC2E9D"/>
    <w:rsid w:val="00AC6A46"/>
    <w:rsid w:val="00AD2C3C"/>
    <w:rsid w:val="00AD5881"/>
    <w:rsid w:val="00AD6554"/>
    <w:rsid w:val="00AD7F7B"/>
    <w:rsid w:val="00AE237B"/>
    <w:rsid w:val="00AE363A"/>
    <w:rsid w:val="00AE45F3"/>
    <w:rsid w:val="00AE7070"/>
    <w:rsid w:val="00AF3A03"/>
    <w:rsid w:val="00AF4C0D"/>
    <w:rsid w:val="00AF50BD"/>
    <w:rsid w:val="00AF6C80"/>
    <w:rsid w:val="00B01C71"/>
    <w:rsid w:val="00B0345C"/>
    <w:rsid w:val="00B051E8"/>
    <w:rsid w:val="00B06D9B"/>
    <w:rsid w:val="00B0705E"/>
    <w:rsid w:val="00B07F63"/>
    <w:rsid w:val="00B172F3"/>
    <w:rsid w:val="00B242A9"/>
    <w:rsid w:val="00B318DB"/>
    <w:rsid w:val="00B31A30"/>
    <w:rsid w:val="00B415AC"/>
    <w:rsid w:val="00B44CEA"/>
    <w:rsid w:val="00B44EBD"/>
    <w:rsid w:val="00B45B37"/>
    <w:rsid w:val="00B46535"/>
    <w:rsid w:val="00B53223"/>
    <w:rsid w:val="00B54F41"/>
    <w:rsid w:val="00B60016"/>
    <w:rsid w:val="00B61C36"/>
    <w:rsid w:val="00B637EA"/>
    <w:rsid w:val="00B63A49"/>
    <w:rsid w:val="00B66739"/>
    <w:rsid w:val="00B66EA2"/>
    <w:rsid w:val="00B738EE"/>
    <w:rsid w:val="00B77B64"/>
    <w:rsid w:val="00B83894"/>
    <w:rsid w:val="00B838DB"/>
    <w:rsid w:val="00B83E48"/>
    <w:rsid w:val="00B91ECA"/>
    <w:rsid w:val="00B92C18"/>
    <w:rsid w:val="00B95292"/>
    <w:rsid w:val="00B96F14"/>
    <w:rsid w:val="00B97450"/>
    <w:rsid w:val="00BA047F"/>
    <w:rsid w:val="00BA23F1"/>
    <w:rsid w:val="00BB0875"/>
    <w:rsid w:val="00BB284B"/>
    <w:rsid w:val="00BB2DBC"/>
    <w:rsid w:val="00BB70C9"/>
    <w:rsid w:val="00BC292A"/>
    <w:rsid w:val="00BD2BA0"/>
    <w:rsid w:val="00BD48D9"/>
    <w:rsid w:val="00BE123A"/>
    <w:rsid w:val="00BE20B7"/>
    <w:rsid w:val="00BE2242"/>
    <w:rsid w:val="00BE3446"/>
    <w:rsid w:val="00BE37AA"/>
    <w:rsid w:val="00BE3E5C"/>
    <w:rsid w:val="00BE5E1C"/>
    <w:rsid w:val="00BE6C19"/>
    <w:rsid w:val="00BF0A0A"/>
    <w:rsid w:val="00BF46BC"/>
    <w:rsid w:val="00BF4EA0"/>
    <w:rsid w:val="00BF564A"/>
    <w:rsid w:val="00C02139"/>
    <w:rsid w:val="00C02888"/>
    <w:rsid w:val="00C03EF3"/>
    <w:rsid w:val="00C12E42"/>
    <w:rsid w:val="00C21BD0"/>
    <w:rsid w:val="00C22EEF"/>
    <w:rsid w:val="00C333D6"/>
    <w:rsid w:val="00C3567E"/>
    <w:rsid w:val="00C35D68"/>
    <w:rsid w:val="00C36256"/>
    <w:rsid w:val="00C36ED1"/>
    <w:rsid w:val="00C40FC1"/>
    <w:rsid w:val="00C5447A"/>
    <w:rsid w:val="00C56F7E"/>
    <w:rsid w:val="00C57C99"/>
    <w:rsid w:val="00C6013B"/>
    <w:rsid w:val="00C60F09"/>
    <w:rsid w:val="00C623AA"/>
    <w:rsid w:val="00C6277B"/>
    <w:rsid w:val="00C62E15"/>
    <w:rsid w:val="00C65323"/>
    <w:rsid w:val="00C67D3A"/>
    <w:rsid w:val="00C716A1"/>
    <w:rsid w:val="00C72E10"/>
    <w:rsid w:val="00C77A09"/>
    <w:rsid w:val="00C77D24"/>
    <w:rsid w:val="00C80DE6"/>
    <w:rsid w:val="00C81470"/>
    <w:rsid w:val="00C86E3F"/>
    <w:rsid w:val="00CA4457"/>
    <w:rsid w:val="00CA71E4"/>
    <w:rsid w:val="00CB120C"/>
    <w:rsid w:val="00CB20AE"/>
    <w:rsid w:val="00CB26E3"/>
    <w:rsid w:val="00CB2F49"/>
    <w:rsid w:val="00CB436D"/>
    <w:rsid w:val="00CC054E"/>
    <w:rsid w:val="00CC1406"/>
    <w:rsid w:val="00CC291D"/>
    <w:rsid w:val="00CC2D69"/>
    <w:rsid w:val="00CC4A2D"/>
    <w:rsid w:val="00CD5119"/>
    <w:rsid w:val="00CD5151"/>
    <w:rsid w:val="00CD5B94"/>
    <w:rsid w:val="00CD612E"/>
    <w:rsid w:val="00CD6AF9"/>
    <w:rsid w:val="00CE14FF"/>
    <w:rsid w:val="00CE3CE3"/>
    <w:rsid w:val="00CE3EE4"/>
    <w:rsid w:val="00CE4D9D"/>
    <w:rsid w:val="00CE5266"/>
    <w:rsid w:val="00CE6857"/>
    <w:rsid w:val="00CE7D4F"/>
    <w:rsid w:val="00CF2A8A"/>
    <w:rsid w:val="00CF2DBC"/>
    <w:rsid w:val="00CF4262"/>
    <w:rsid w:val="00D004DD"/>
    <w:rsid w:val="00D0452A"/>
    <w:rsid w:val="00D05140"/>
    <w:rsid w:val="00D106BD"/>
    <w:rsid w:val="00D1217D"/>
    <w:rsid w:val="00D12A58"/>
    <w:rsid w:val="00D12EEC"/>
    <w:rsid w:val="00D139DD"/>
    <w:rsid w:val="00D1413C"/>
    <w:rsid w:val="00D15240"/>
    <w:rsid w:val="00D17F13"/>
    <w:rsid w:val="00D2006C"/>
    <w:rsid w:val="00D22BA7"/>
    <w:rsid w:val="00D23155"/>
    <w:rsid w:val="00D23332"/>
    <w:rsid w:val="00D23462"/>
    <w:rsid w:val="00D246B7"/>
    <w:rsid w:val="00D2609C"/>
    <w:rsid w:val="00D268BA"/>
    <w:rsid w:val="00D26AEA"/>
    <w:rsid w:val="00D301E1"/>
    <w:rsid w:val="00D30EF7"/>
    <w:rsid w:val="00D34F66"/>
    <w:rsid w:val="00D35477"/>
    <w:rsid w:val="00D40754"/>
    <w:rsid w:val="00D42573"/>
    <w:rsid w:val="00D45232"/>
    <w:rsid w:val="00D525E1"/>
    <w:rsid w:val="00D54FD0"/>
    <w:rsid w:val="00D55821"/>
    <w:rsid w:val="00D578C4"/>
    <w:rsid w:val="00D57CC3"/>
    <w:rsid w:val="00D62623"/>
    <w:rsid w:val="00D67663"/>
    <w:rsid w:val="00D706E2"/>
    <w:rsid w:val="00D70750"/>
    <w:rsid w:val="00D71B4F"/>
    <w:rsid w:val="00D739BB"/>
    <w:rsid w:val="00D76A09"/>
    <w:rsid w:val="00D77B70"/>
    <w:rsid w:val="00D8441A"/>
    <w:rsid w:val="00D84BDF"/>
    <w:rsid w:val="00D85E18"/>
    <w:rsid w:val="00D93548"/>
    <w:rsid w:val="00D95A6F"/>
    <w:rsid w:val="00DA1428"/>
    <w:rsid w:val="00DA64D9"/>
    <w:rsid w:val="00DA68E1"/>
    <w:rsid w:val="00DA6BD2"/>
    <w:rsid w:val="00DB01E7"/>
    <w:rsid w:val="00DB0D82"/>
    <w:rsid w:val="00DB1F44"/>
    <w:rsid w:val="00DB7B4F"/>
    <w:rsid w:val="00DC0417"/>
    <w:rsid w:val="00DC08D3"/>
    <w:rsid w:val="00DC48E8"/>
    <w:rsid w:val="00DC62B4"/>
    <w:rsid w:val="00DD0F6D"/>
    <w:rsid w:val="00DD270D"/>
    <w:rsid w:val="00DD32C2"/>
    <w:rsid w:val="00DD6E74"/>
    <w:rsid w:val="00DE04F3"/>
    <w:rsid w:val="00DE303F"/>
    <w:rsid w:val="00DE68F3"/>
    <w:rsid w:val="00DF2043"/>
    <w:rsid w:val="00DF7E4E"/>
    <w:rsid w:val="00E019C0"/>
    <w:rsid w:val="00E020EF"/>
    <w:rsid w:val="00E03ADC"/>
    <w:rsid w:val="00E04CCE"/>
    <w:rsid w:val="00E05116"/>
    <w:rsid w:val="00E059CE"/>
    <w:rsid w:val="00E07CA5"/>
    <w:rsid w:val="00E12707"/>
    <w:rsid w:val="00E1585C"/>
    <w:rsid w:val="00E15A59"/>
    <w:rsid w:val="00E2265C"/>
    <w:rsid w:val="00E26DC7"/>
    <w:rsid w:val="00E271DE"/>
    <w:rsid w:val="00E32E22"/>
    <w:rsid w:val="00E33119"/>
    <w:rsid w:val="00E35B18"/>
    <w:rsid w:val="00E371D9"/>
    <w:rsid w:val="00E414AA"/>
    <w:rsid w:val="00E43C4E"/>
    <w:rsid w:val="00E43F44"/>
    <w:rsid w:val="00E44D7B"/>
    <w:rsid w:val="00E5256F"/>
    <w:rsid w:val="00E54AA0"/>
    <w:rsid w:val="00E57008"/>
    <w:rsid w:val="00E57779"/>
    <w:rsid w:val="00E57F12"/>
    <w:rsid w:val="00E60B55"/>
    <w:rsid w:val="00E70450"/>
    <w:rsid w:val="00E72853"/>
    <w:rsid w:val="00E74251"/>
    <w:rsid w:val="00E822E8"/>
    <w:rsid w:val="00E830A3"/>
    <w:rsid w:val="00E9015B"/>
    <w:rsid w:val="00E91C83"/>
    <w:rsid w:val="00E9243B"/>
    <w:rsid w:val="00E9415D"/>
    <w:rsid w:val="00E95203"/>
    <w:rsid w:val="00E96C55"/>
    <w:rsid w:val="00E97A58"/>
    <w:rsid w:val="00EA1465"/>
    <w:rsid w:val="00EA4213"/>
    <w:rsid w:val="00EA5633"/>
    <w:rsid w:val="00EC2820"/>
    <w:rsid w:val="00EC4D37"/>
    <w:rsid w:val="00ED1B2E"/>
    <w:rsid w:val="00ED35E4"/>
    <w:rsid w:val="00EE5A5C"/>
    <w:rsid w:val="00EE639C"/>
    <w:rsid w:val="00EE7EA1"/>
    <w:rsid w:val="00EF10D7"/>
    <w:rsid w:val="00EF248B"/>
    <w:rsid w:val="00EF24A4"/>
    <w:rsid w:val="00EF5415"/>
    <w:rsid w:val="00EF60B7"/>
    <w:rsid w:val="00F00C13"/>
    <w:rsid w:val="00F01779"/>
    <w:rsid w:val="00F06080"/>
    <w:rsid w:val="00F078E5"/>
    <w:rsid w:val="00F11985"/>
    <w:rsid w:val="00F12D79"/>
    <w:rsid w:val="00F138D2"/>
    <w:rsid w:val="00F14871"/>
    <w:rsid w:val="00F15834"/>
    <w:rsid w:val="00F20313"/>
    <w:rsid w:val="00F230B7"/>
    <w:rsid w:val="00F26F6C"/>
    <w:rsid w:val="00F31FA5"/>
    <w:rsid w:val="00F3473F"/>
    <w:rsid w:val="00F35316"/>
    <w:rsid w:val="00F35469"/>
    <w:rsid w:val="00F3676A"/>
    <w:rsid w:val="00F376E7"/>
    <w:rsid w:val="00F426C1"/>
    <w:rsid w:val="00F44B32"/>
    <w:rsid w:val="00F46A47"/>
    <w:rsid w:val="00F54583"/>
    <w:rsid w:val="00F60E47"/>
    <w:rsid w:val="00F611B9"/>
    <w:rsid w:val="00F6266A"/>
    <w:rsid w:val="00F6327A"/>
    <w:rsid w:val="00F63808"/>
    <w:rsid w:val="00F63B63"/>
    <w:rsid w:val="00F64CF3"/>
    <w:rsid w:val="00F66B55"/>
    <w:rsid w:val="00F70D8F"/>
    <w:rsid w:val="00F76174"/>
    <w:rsid w:val="00F77070"/>
    <w:rsid w:val="00F858DB"/>
    <w:rsid w:val="00F87AE7"/>
    <w:rsid w:val="00F87EDC"/>
    <w:rsid w:val="00F92BFC"/>
    <w:rsid w:val="00F94482"/>
    <w:rsid w:val="00F94DF3"/>
    <w:rsid w:val="00F95084"/>
    <w:rsid w:val="00F9772C"/>
    <w:rsid w:val="00FA24A2"/>
    <w:rsid w:val="00FA34A0"/>
    <w:rsid w:val="00FA6365"/>
    <w:rsid w:val="00FB1D32"/>
    <w:rsid w:val="00FB6133"/>
    <w:rsid w:val="00FB627C"/>
    <w:rsid w:val="00FB76AF"/>
    <w:rsid w:val="00FC2A51"/>
    <w:rsid w:val="00FC37F1"/>
    <w:rsid w:val="00FC5AA7"/>
    <w:rsid w:val="00FC6C5C"/>
    <w:rsid w:val="00FC7312"/>
    <w:rsid w:val="00FD103F"/>
    <w:rsid w:val="00FD2A9E"/>
    <w:rsid w:val="00FD2DE0"/>
    <w:rsid w:val="00FD356C"/>
    <w:rsid w:val="00FD40E5"/>
    <w:rsid w:val="00FE1F06"/>
    <w:rsid w:val="00FE2FA7"/>
    <w:rsid w:val="00FE312B"/>
    <w:rsid w:val="00FE6677"/>
    <w:rsid w:val="00FF1FB7"/>
    <w:rsid w:val="00FF38DC"/>
    <w:rsid w:val="00FF3ECD"/>
    <w:rsid w:val="00FF6F7F"/>
    <w:rsid w:val="00FF734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91629C"/>
  <w15:docId w15:val="{7582FD21-FFA8-4D24-A481-0F521F7E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2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FA7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FE2FA7"/>
    <w:pPr>
      <w:keepNext/>
      <w:outlineLvl w:val="2"/>
    </w:pPr>
    <w:rPr>
      <w:rFonts w:ascii="Verdana" w:hAnsi="Verdana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FE2FA7"/>
    <w:pPr>
      <w:keepNext/>
      <w:outlineLvl w:val="3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FE2FA7"/>
    <w:pPr>
      <w:keepNext/>
      <w:numPr>
        <w:numId w:val="1"/>
      </w:numPr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FE2FA7"/>
    <w:pPr>
      <w:keepNext/>
      <w:jc w:val="center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74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42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82E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E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82C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basedOn w:val="DefaultParagraphFont"/>
    <w:link w:val="Heading1"/>
    <w:rsid w:val="00FE2FA7"/>
    <w:rPr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E2FA7"/>
    <w:rPr>
      <w:rFonts w:ascii="Verdana" w:hAnsi="Verdana"/>
      <w:b/>
      <w:bCs/>
      <w:color w:val="00000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E2FA7"/>
    <w:rPr>
      <w:rFonts w:ascii="Arial" w:hAnsi="Arial" w:cs="Arial"/>
      <w:b/>
      <w:bCs/>
      <w:sz w:val="22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E2FA7"/>
    <w:rPr>
      <w:rFonts w:ascii="Arial" w:hAnsi="Arial" w:cs="Arial"/>
      <w:b/>
      <w:bCs/>
      <w:sz w:val="22"/>
      <w:szCs w:val="24"/>
    </w:rPr>
  </w:style>
  <w:style w:type="character" w:customStyle="1" w:styleId="Heading7Char">
    <w:name w:val="Heading 7 Char"/>
    <w:basedOn w:val="DefaultParagraphFont"/>
    <w:link w:val="Heading7"/>
    <w:rsid w:val="00FE2FA7"/>
    <w:rPr>
      <w:rFonts w:ascii="Arial" w:hAnsi="Arial" w:cs="Arial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FE2FA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E2FA7"/>
    <w:rPr>
      <w:b/>
      <w:bCs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E2FA7"/>
    <w:pPr>
      <w:ind w:left="1440" w:firstLine="720"/>
      <w:jc w:val="both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FE2FA7"/>
    <w:rPr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FE2FA7"/>
    <w:rPr>
      <w:rFonts w:ascii="Arial" w:hAnsi="Arial" w:cs="Arial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E2FA7"/>
    <w:rPr>
      <w:rFonts w:ascii="Arial" w:hAnsi="Arial" w:cs="Arial"/>
      <w:color w:val="000000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FE2FA7"/>
    <w:rPr>
      <w:rFonts w:ascii="Verdana" w:hAnsi="Verdana" w:hint="default"/>
      <w:color w:val="003399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2FA7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FE2FA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FE2FA7"/>
    <w:rPr>
      <w:b/>
      <w:bCs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FE2FA7"/>
    <w:pPr>
      <w:tabs>
        <w:tab w:val="left" w:pos="720"/>
      </w:tabs>
      <w:autoSpaceDE w:val="0"/>
      <w:autoSpaceDN w:val="0"/>
      <w:adjustRightInd w:val="0"/>
      <w:ind w:left="1440"/>
    </w:pPr>
    <w:rPr>
      <w:rFonts w:ascii="Arial" w:hAnsi="Arial" w:cs="Arial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E2FA7"/>
    <w:rPr>
      <w:rFonts w:ascii="Arial" w:hAnsi="Arial" w:cs="Arial"/>
      <w:sz w:val="24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7B7A47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9D24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r%20greg\Application%20Data\Microsoft\Templates\IT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IT-Letterhead</Template>
  <TotalTime>22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14, 2008</vt:lpstr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14, 2008</dc:title>
  <dc:creator>microsoft</dc:creator>
  <cp:lastModifiedBy>MJDMiner</cp:lastModifiedBy>
  <cp:revision>10</cp:revision>
  <cp:lastPrinted>2012-02-26T00:37:00Z</cp:lastPrinted>
  <dcterms:created xsi:type="dcterms:W3CDTF">2021-02-08T13:24:00Z</dcterms:created>
  <dcterms:modified xsi:type="dcterms:W3CDTF">2021-10-18T13:32:00Z</dcterms:modified>
</cp:coreProperties>
</file>